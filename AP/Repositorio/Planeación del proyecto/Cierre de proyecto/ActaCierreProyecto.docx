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alias w:val="Palabras clave"/>
        <w:tag w:val=""/>
        <w:id w:val="487447314"/>
        <w:placeholder>
          <w:docPart w:val="559389BE2AD9451B9E9FB0A157DE33C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3EF7BA29" w14:textId="26DC26A7" w:rsidR="007E5AC0" w:rsidRDefault="00262CB6" w:rsidP="009A1A4B">
          <w:pPr>
            <w:pStyle w:val="Ttulo"/>
            <w:rPr>
              <w:lang w:val="es-ES"/>
            </w:rPr>
          </w:pPr>
          <w:r>
            <w:rPr>
              <w:lang w:val="es-CO"/>
            </w:rPr>
            <w:t>TWFF</w:t>
          </w:r>
        </w:p>
      </w:sdtContent>
    </w:sdt>
    <w:p w14:paraId="40AD7AC8" w14:textId="77777777" w:rsidR="00DE664D" w:rsidRPr="00836786" w:rsidRDefault="000F013B" w:rsidP="009A1A4B">
      <w:pPr>
        <w:pStyle w:val="Ttulo"/>
        <w:rPr>
          <w:lang w:val="es-ES"/>
        </w:rPr>
      </w:pPr>
      <w:sdt>
        <w:sdtPr>
          <w:rPr>
            <w:lang w:val="es-ES"/>
          </w:rPr>
          <w:alias w:val="Título"/>
          <w:id w:val="19592605"/>
          <w:placeholder>
            <w:docPart w:val="FB7D09FF7A1247D4AD186867C91BA7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69C2">
            <w:t>Documento de</w:t>
          </w:r>
          <w:r w:rsidR="00621307">
            <w:t>l Acta de Cierre del Proyecto</w:t>
          </w:r>
        </w:sdtContent>
      </w:sdt>
    </w:p>
    <w:p w14:paraId="5A4C13DC" w14:textId="7B57BC3A" w:rsidR="00DE664D" w:rsidRPr="00836786" w:rsidRDefault="00DE664D" w:rsidP="009A1A4B">
      <w:pPr>
        <w:pStyle w:val="Ttulo"/>
      </w:pPr>
      <w:r w:rsidRPr="00836786">
        <w:t xml:space="preserve">Versión </w:t>
      </w:r>
      <w:r w:rsidR="00262CB6">
        <w:t>1.0</w:t>
      </w:r>
    </w:p>
    <w:p w14:paraId="33A2CA85" w14:textId="5A4929ED" w:rsidR="006C396E" w:rsidRPr="006C396E" w:rsidRDefault="00262CB6" w:rsidP="006C396E">
      <w:pPr>
        <w:pStyle w:val="Ttulo"/>
      </w:pPr>
      <w:r>
        <w:t>24</w:t>
      </w:r>
      <w:r w:rsidR="00061A51" w:rsidRPr="00836786">
        <w:t>/</w:t>
      </w:r>
      <w:r>
        <w:t>07</w:t>
      </w:r>
      <w:r w:rsidR="00061A51" w:rsidRPr="00836786">
        <w:t>/</w:t>
      </w:r>
      <w:r>
        <w:t>2020</w:t>
      </w:r>
    </w:p>
    <w:p w14:paraId="074023DE" w14:textId="77777777" w:rsidR="00DE664D" w:rsidRPr="008312CF" w:rsidRDefault="00DE664D">
      <w:pPr>
        <w:pStyle w:val="InfoBlue"/>
        <w:rPr>
          <w:rFonts w:ascii="Arial" w:hAnsi="Arial" w:cs="Arial"/>
        </w:rPr>
        <w:sectPr w:rsidR="00DE664D" w:rsidRPr="008312CF" w:rsidSect="00B014F2">
          <w:footerReference w:type="even" r:id="rId8"/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14:paraId="42AC9D11" w14:textId="77777777" w:rsidR="00DE664D" w:rsidRPr="009A1A4B" w:rsidRDefault="009A6EC1" w:rsidP="009A1A4B">
      <w:pPr>
        <w:pStyle w:val="Subttulo"/>
        <w:spacing w:after="240"/>
        <w:jc w:val="center"/>
        <w:rPr>
          <w:szCs w:val="36"/>
        </w:rPr>
      </w:pPr>
      <w:r w:rsidRPr="009A1A4B">
        <w:rPr>
          <w:szCs w:val="36"/>
        </w:rPr>
        <w:lastRenderedPageBreak/>
        <w:t>Histórico de Versiones</w:t>
      </w: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6095"/>
        <w:gridCol w:w="3969"/>
      </w:tblGrid>
      <w:tr w:rsidR="00DB0CF4" w:rsidRPr="00DB0CF4" w14:paraId="6750992D" w14:textId="77777777" w:rsidTr="00DB0CF4">
        <w:trPr>
          <w:trHeight w:val="23"/>
          <w:tblHeader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14:paraId="73126F76" w14:textId="77777777" w:rsidR="009A6EC1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Fecha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54AFD5A" w14:textId="77777777"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Versión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48E6265C" w14:textId="77777777"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Descripción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05A67E5" w14:textId="77777777"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Autor</w:t>
            </w:r>
          </w:p>
        </w:tc>
      </w:tr>
      <w:tr w:rsidR="00DE664D" w:rsidRPr="008312CF" w14:paraId="135BB47C" w14:textId="77777777" w:rsidTr="006015DA">
        <w:trPr>
          <w:trHeight w:val="23"/>
        </w:trPr>
        <w:tc>
          <w:tcPr>
            <w:tcW w:w="1702" w:type="dxa"/>
            <w:vAlign w:val="center"/>
          </w:tcPr>
          <w:p w14:paraId="1A113D26" w14:textId="2F3733AF" w:rsidR="00DE664D" w:rsidRPr="008312CF" w:rsidRDefault="001409F5" w:rsidP="001409F5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</w:t>
            </w:r>
            <w:r w:rsidR="00262CB6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24</w:t>
            </w:r>
            <w:r w:rsidRPr="00193880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/</w:t>
            </w:r>
            <w:r w:rsidR="00262CB6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07</w:t>
            </w:r>
            <w:r w:rsidRPr="00193880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/</w:t>
            </w:r>
            <w:r w:rsidR="00262CB6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2020</w:t>
            </w: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&gt;</w:t>
            </w:r>
          </w:p>
        </w:tc>
        <w:tc>
          <w:tcPr>
            <w:tcW w:w="1417" w:type="dxa"/>
            <w:vAlign w:val="center"/>
          </w:tcPr>
          <w:p w14:paraId="2263A091" w14:textId="7588E1E4" w:rsidR="00DE664D" w:rsidRPr="008312CF" w:rsidRDefault="001409F5" w:rsidP="001409F5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</w:t>
            </w:r>
            <w:r w:rsidR="00262CB6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1.0</w:t>
            </w: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&gt;</w:t>
            </w:r>
          </w:p>
        </w:tc>
        <w:tc>
          <w:tcPr>
            <w:tcW w:w="6095" w:type="dxa"/>
            <w:vAlign w:val="center"/>
          </w:tcPr>
          <w:p w14:paraId="63139245" w14:textId="698C7C78" w:rsidR="00DE664D" w:rsidRPr="008312CF" w:rsidRDefault="00262CB6" w:rsidP="006015DA">
            <w:pPr>
              <w:jc w:val="left"/>
            </w:pPr>
            <w:r>
              <w:t>Formato inicial</w:t>
            </w:r>
          </w:p>
        </w:tc>
        <w:tc>
          <w:tcPr>
            <w:tcW w:w="3969" w:type="dxa"/>
            <w:vAlign w:val="center"/>
          </w:tcPr>
          <w:p w14:paraId="00DF58BB" w14:textId="709A9420" w:rsidR="00DE664D" w:rsidRPr="008312CF" w:rsidRDefault="00262CB6" w:rsidP="006015DA">
            <w:pPr>
              <w:jc w:val="left"/>
            </w:pPr>
            <w:r>
              <w:t>María Alejandra Almaraz García</w:t>
            </w:r>
          </w:p>
        </w:tc>
      </w:tr>
      <w:tr w:rsidR="006015DA" w:rsidRPr="008312CF" w14:paraId="7965E88D" w14:textId="77777777" w:rsidTr="006015DA">
        <w:trPr>
          <w:trHeight w:val="23"/>
        </w:trPr>
        <w:tc>
          <w:tcPr>
            <w:tcW w:w="1702" w:type="dxa"/>
            <w:vAlign w:val="center"/>
          </w:tcPr>
          <w:p w14:paraId="4027B584" w14:textId="77777777"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1417" w:type="dxa"/>
            <w:vAlign w:val="center"/>
          </w:tcPr>
          <w:p w14:paraId="4E6B5E55" w14:textId="77777777"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6095" w:type="dxa"/>
            <w:vAlign w:val="center"/>
          </w:tcPr>
          <w:p w14:paraId="080ECF14" w14:textId="77777777" w:rsidR="006015DA" w:rsidRPr="008312CF" w:rsidRDefault="006015DA" w:rsidP="006015DA">
            <w:pPr>
              <w:jc w:val="left"/>
            </w:pPr>
          </w:p>
        </w:tc>
        <w:tc>
          <w:tcPr>
            <w:tcW w:w="3969" w:type="dxa"/>
            <w:vAlign w:val="center"/>
          </w:tcPr>
          <w:p w14:paraId="3B2AF0D5" w14:textId="77777777" w:rsidR="006015DA" w:rsidRPr="008312CF" w:rsidRDefault="006015DA" w:rsidP="006015DA">
            <w:pPr>
              <w:jc w:val="left"/>
            </w:pPr>
          </w:p>
        </w:tc>
      </w:tr>
    </w:tbl>
    <w:p w14:paraId="55976CDF" w14:textId="77777777" w:rsidR="000310C1" w:rsidRPr="008312CF" w:rsidRDefault="000310C1">
      <w:pPr>
        <w:rPr>
          <w:rFonts w:cs="Arial"/>
          <w:b/>
          <w:sz w:val="16"/>
          <w:szCs w:val="16"/>
        </w:rPr>
      </w:pPr>
      <w:r w:rsidRPr="008312CF">
        <w:rPr>
          <w:rFonts w:cs="Arial"/>
        </w:rPr>
        <w:br w:type="page"/>
      </w:r>
    </w:p>
    <w:p w14:paraId="2D388666" w14:textId="77777777" w:rsidR="00DE664D" w:rsidRPr="008312CF" w:rsidRDefault="00DE664D" w:rsidP="001409F5">
      <w:pPr>
        <w:pStyle w:val="Subttulo"/>
        <w:spacing w:before="240"/>
        <w:jc w:val="center"/>
      </w:pPr>
      <w:r w:rsidRPr="008312CF">
        <w:lastRenderedPageBreak/>
        <w:t>Tabla de Contenido</w:t>
      </w:r>
    </w:p>
    <w:p w14:paraId="6C88B34B" w14:textId="77777777" w:rsidR="009D6C6D" w:rsidRDefault="001D1884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  <w:b/>
          <w:sz w:val="22"/>
        </w:rPr>
        <w:fldChar w:fldCharType="begin"/>
      </w:r>
      <w:r w:rsidR="00083D39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420865354" w:history="1">
        <w:r w:rsidR="009D6C6D" w:rsidRPr="00A21538">
          <w:rPr>
            <w:rStyle w:val="Hipervnculo"/>
            <w:noProof/>
          </w:rPr>
          <w:t>1.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Introducción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_Toc420865354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535345F2" w14:textId="77777777" w:rsidR="009D6C6D" w:rsidRDefault="000F013B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5" w:history="1">
        <w:r w:rsidR="009D6C6D" w:rsidRPr="00A21538">
          <w:rPr>
            <w:rStyle w:val="Hipervnculo"/>
            <w:noProof/>
          </w:rPr>
          <w:t>2.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Información del proyecto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_Toc420865355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3CAF3EF0" w14:textId="77777777" w:rsidR="009D6C6D" w:rsidRDefault="000F013B">
      <w:pPr>
        <w:pStyle w:val="TD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6" w:history="1">
        <w:r w:rsidR="009D6C6D" w:rsidRPr="00A21538">
          <w:rPr>
            <w:rStyle w:val="Hipervnculo"/>
            <w:bCs/>
            <w:noProof/>
          </w:rPr>
          <w:t>2.1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Datos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_Toc420865356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2A0E57DA" w14:textId="77777777" w:rsidR="009D6C6D" w:rsidRDefault="000F013B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7" w:history="1">
        <w:r w:rsidR="009D6C6D" w:rsidRPr="00A21538">
          <w:rPr>
            <w:rStyle w:val="Hipervnculo"/>
            <w:noProof/>
          </w:rPr>
          <w:t>3.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Razón de cierre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_Toc420865357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034D17CC" w14:textId="77777777" w:rsidR="009D6C6D" w:rsidRDefault="000F013B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8" w:history="1">
        <w:r w:rsidR="009D6C6D" w:rsidRPr="00A21538">
          <w:rPr>
            <w:rStyle w:val="Hipervnculo"/>
            <w:noProof/>
          </w:rPr>
          <w:t>4.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Aceptación de los productos o entregables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_Toc420865358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3F96992B" w14:textId="77777777" w:rsidR="009D6C6D" w:rsidRDefault="000F013B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9" w:history="1">
        <w:r w:rsidR="009D6C6D" w:rsidRPr="00A21538">
          <w:rPr>
            <w:rStyle w:val="Hipervnculo"/>
            <w:noProof/>
          </w:rPr>
          <w:t>5.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Firmas de elaboración, revisión y aprobación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_Toc420865359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5</w:t>
        </w:r>
        <w:r w:rsidR="009D6C6D">
          <w:rPr>
            <w:noProof/>
            <w:webHidden/>
          </w:rPr>
          <w:fldChar w:fldCharType="end"/>
        </w:r>
      </w:hyperlink>
    </w:p>
    <w:p w14:paraId="0F7ED8F9" w14:textId="77777777" w:rsidR="00DE664D" w:rsidRPr="005D15E5" w:rsidRDefault="001D1884" w:rsidP="009A1A4B">
      <w:pPr>
        <w:pStyle w:val="Subttul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 w:val="0"/>
          <w:color w:val="auto"/>
          <w:spacing w:val="0"/>
          <w:sz w:val="22"/>
          <w:szCs w:val="20"/>
        </w:rPr>
        <w:fldChar w:fldCharType="end"/>
      </w:r>
      <w:r w:rsidR="00DE664D" w:rsidRPr="008312CF">
        <w:rPr>
          <w:sz w:val="22"/>
        </w:rPr>
        <w:br w:type="page"/>
      </w: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88F44EB7EF5946A993424420BF1A09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1307">
            <w:rPr>
              <w:rFonts w:ascii="Arial" w:hAnsi="Arial" w:cs="Arial"/>
              <w:lang w:val="es-CO"/>
            </w:rPr>
            <w:t>Documento del Acta de Cierre del Proyecto</w:t>
          </w:r>
        </w:sdtContent>
      </w:sdt>
    </w:p>
    <w:p w14:paraId="1056847A" w14:textId="77777777" w:rsidR="00135B5E" w:rsidRDefault="00135B5E" w:rsidP="00867642">
      <w:pPr>
        <w:pStyle w:val="Ttulo1"/>
      </w:pPr>
      <w:bookmarkStart w:id="0" w:name="_Toc420865354"/>
      <w:r>
        <w:t>Introducción</w:t>
      </w:r>
      <w:bookmarkEnd w:id="0"/>
    </w:p>
    <w:p w14:paraId="622502C0" w14:textId="5B6EF71D" w:rsidR="006015DA" w:rsidRPr="00AF2A9C" w:rsidRDefault="00F9087C" w:rsidP="000B0928">
      <w:pPr>
        <w:pStyle w:val="infoblue0"/>
      </w:pPr>
      <w:r>
        <w:t>E</w:t>
      </w:r>
      <w:r w:rsidR="002B249D">
        <w:t>l presente</w:t>
      </w:r>
      <w:r>
        <w:t xml:space="preserve"> proyecto consiste en el desarrollo de una aplicación web</w:t>
      </w:r>
      <w:r w:rsidR="002B249D">
        <w:t xml:space="preserve"> (carrito de compras)</w:t>
      </w:r>
      <w:r w:rsidR="009565F2">
        <w:t xml:space="preserve">, </w:t>
      </w:r>
      <w:r w:rsidR="00BC2676">
        <w:t>durante</w:t>
      </w:r>
      <w:r w:rsidR="009565F2">
        <w:t xml:space="preserve"> un </w:t>
      </w:r>
      <w:r w:rsidR="002B249D">
        <w:t>periodo de 3 meses. Este proyecto permite hacer ventas de productos en línea a la empresa The Word Fantasy Frida, atrayendo consigo varios beneficios como la disponibilidad 24/7 de la aplicación web, la facilidad</w:t>
      </w:r>
      <w:r w:rsidR="009565F2">
        <w:t>, comodidad y practicidad</w:t>
      </w:r>
      <w:r w:rsidR="002B249D">
        <w:t xml:space="preserve"> </w:t>
      </w:r>
      <w:r w:rsidR="009565F2">
        <w:t>que se brinda a los clientes/us</w:t>
      </w:r>
      <w:r w:rsidR="00BC2676">
        <w:t>u</w:t>
      </w:r>
      <w:r w:rsidR="009565F2">
        <w:t>arios para adquirir los productos. Además, permite hacer publicidad en línea de la empresa y sus productos.</w:t>
      </w:r>
    </w:p>
    <w:p w14:paraId="40E77610" w14:textId="77777777" w:rsidR="005B72DC" w:rsidRDefault="00705FD3" w:rsidP="00867642">
      <w:pPr>
        <w:pStyle w:val="Ttulo1"/>
      </w:pPr>
      <w:bookmarkStart w:id="1" w:name="_Toc420865355"/>
      <w:r>
        <w:t>Información del proyecto</w:t>
      </w:r>
      <w:bookmarkEnd w:id="1"/>
    </w:p>
    <w:p w14:paraId="0AA91663" w14:textId="77777777" w:rsidR="00867642" w:rsidRDefault="00867642" w:rsidP="00F348C3">
      <w:pPr>
        <w:pStyle w:val="Ttulo2"/>
      </w:pPr>
      <w:bookmarkStart w:id="2" w:name="_Toc420865356"/>
      <w:r>
        <w:t>Datos</w:t>
      </w:r>
      <w:bookmarkEnd w:id="2"/>
    </w:p>
    <w:p w14:paraId="13CC8DE3" w14:textId="77777777" w:rsidR="00867642" w:rsidRPr="00867642" w:rsidRDefault="00867642" w:rsidP="00867642"/>
    <w:tbl>
      <w:tblPr>
        <w:tblStyle w:val="Tablaconcuadrcula"/>
        <w:tblW w:w="4690" w:type="pct"/>
        <w:tblInd w:w="817" w:type="dxa"/>
        <w:tblLook w:val="04A0" w:firstRow="1" w:lastRow="0" w:firstColumn="1" w:lastColumn="0" w:noHBand="0" w:noVBand="1"/>
      </w:tblPr>
      <w:tblGrid>
        <w:gridCol w:w="3077"/>
        <w:gridCol w:w="9282"/>
      </w:tblGrid>
      <w:tr w:rsidR="00DB0CF4" w:rsidRPr="00DB0CF4" w14:paraId="2F5FE432" w14:textId="77777777" w:rsidTr="00786C32">
        <w:trPr>
          <w:trHeight w:val="23"/>
          <w:tblHeader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96C009A" w14:textId="77777777" w:rsidR="00B73CAB" w:rsidRPr="00DB0CF4" w:rsidRDefault="00ED73A6" w:rsidP="000B0928">
            <w:pPr>
              <w:jc w:val="center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Datos</w:t>
            </w:r>
          </w:p>
        </w:tc>
      </w:tr>
      <w:tr w:rsidR="00DB0CF4" w:rsidRPr="00DB0CF4" w14:paraId="7754CE92" w14:textId="77777777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0CC21A40" w14:textId="77777777" w:rsidR="00B73CAB" w:rsidRPr="00DB0CF4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Empresa / Organización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0D75B2B0" w14:textId="4F40D74B" w:rsidR="00B73CAB" w:rsidRPr="00DB0CF4" w:rsidRDefault="009565F2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The World Fantasy Frida</w:t>
            </w:r>
          </w:p>
        </w:tc>
      </w:tr>
      <w:tr w:rsidR="00C107ED" w:rsidRPr="00DB0CF4" w14:paraId="68745CF9" w14:textId="77777777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0B859F91" w14:textId="77777777"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Proyecto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20474024" w14:textId="5905BEC9" w:rsidR="00C107ED" w:rsidRPr="00DB0CF4" w:rsidRDefault="00262CB6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TWFF</w:t>
            </w:r>
          </w:p>
        </w:tc>
      </w:tr>
      <w:tr w:rsidR="00C107ED" w:rsidRPr="00DB0CF4" w14:paraId="2D426257" w14:textId="77777777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531FA9A0" w14:textId="77777777"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Fecha de preparación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00BB51EB" w14:textId="40502930" w:rsidR="00C107ED" w:rsidRPr="00DB0CF4" w:rsidRDefault="009565F2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24/07/2020</w:t>
            </w:r>
          </w:p>
        </w:tc>
      </w:tr>
      <w:tr w:rsidR="00C107ED" w:rsidRPr="00DB0CF4" w14:paraId="706A9369" w14:textId="77777777" w:rsidTr="00786C32">
        <w:trPr>
          <w:trHeight w:val="161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66C35F66" w14:textId="77777777"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Cliente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702FAF72" w14:textId="5C3F0E76" w:rsidR="00C107ED" w:rsidRPr="00DB0CF4" w:rsidRDefault="009565F2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José Enrique Olvera Martínez</w:t>
            </w:r>
          </w:p>
        </w:tc>
      </w:tr>
      <w:tr w:rsidR="00C107ED" w:rsidRPr="00DB0CF4" w14:paraId="18DE2D2D" w14:textId="77777777" w:rsidTr="00786C32">
        <w:trPr>
          <w:trHeight w:val="70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43A60BAB" w14:textId="77777777"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Desarrollador encargado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541A87F2" w14:textId="6201B39F" w:rsidR="00C107ED" w:rsidRPr="00DB0CF4" w:rsidRDefault="009565F2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María Alejandra Almaraz García</w:t>
            </w:r>
          </w:p>
        </w:tc>
      </w:tr>
    </w:tbl>
    <w:p w14:paraId="1E77DE28" w14:textId="77777777" w:rsidR="00D63D54" w:rsidRDefault="00237A85" w:rsidP="00D63D54">
      <w:pPr>
        <w:pStyle w:val="Ttulo1"/>
      </w:pPr>
      <w:bookmarkStart w:id="3" w:name="_Toc420865357"/>
      <w:r>
        <w:t>Razón de cierre</w:t>
      </w:r>
      <w:bookmarkEnd w:id="3"/>
    </w:p>
    <w:p w14:paraId="779270F4" w14:textId="77777777" w:rsidR="005D3789" w:rsidRPr="00D63D54" w:rsidRDefault="00155375" w:rsidP="001E136A">
      <w:pPr>
        <w:ind w:left="284"/>
        <w:rPr>
          <w:b/>
          <w:lang w:val="es-ES"/>
        </w:rPr>
      </w:pPr>
      <w:r>
        <w:rPr>
          <w:lang w:val="es-ES"/>
        </w:rPr>
        <w:t>Por medio de la presente, se da cierre formal al proyecto, por las razones especificadas en la siguiente tabla. Marcar con una “X” la razón de cierre:</w:t>
      </w:r>
    </w:p>
    <w:p w14:paraId="48044B55" w14:textId="77777777" w:rsidR="00E074B9" w:rsidRDefault="00E074B9" w:rsidP="000B0928">
      <w:pPr>
        <w:pStyle w:val="infoblue0"/>
      </w:pPr>
    </w:p>
    <w:tbl>
      <w:tblPr>
        <w:tblStyle w:val="Tablaconcuadrcula"/>
        <w:tblW w:w="2313" w:type="pct"/>
        <w:tblInd w:w="720" w:type="dxa"/>
        <w:tblLook w:val="04A0" w:firstRow="1" w:lastRow="0" w:firstColumn="1" w:lastColumn="0" w:noHBand="0" w:noVBand="1"/>
      </w:tblPr>
      <w:tblGrid>
        <w:gridCol w:w="5103"/>
        <w:gridCol w:w="992"/>
      </w:tblGrid>
      <w:tr w:rsidR="00DE468A" w:rsidRPr="00620078" w14:paraId="5EF58618" w14:textId="77777777" w:rsidTr="00685EB5">
        <w:trPr>
          <w:trHeight w:val="714"/>
          <w:tblHeader/>
        </w:trPr>
        <w:tc>
          <w:tcPr>
            <w:tcW w:w="4186" w:type="pct"/>
            <w:shd w:val="clear" w:color="auto" w:fill="F2F2F2" w:themeFill="background1" w:themeFillShade="F2"/>
          </w:tcPr>
          <w:p w14:paraId="67CADE1C" w14:textId="77777777" w:rsidR="00DE468A" w:rsidRPr="00B975D4" w:rsidRDefault="00DE468A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de todos los productos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14:paraId="6CB7B707" w14:textId="4B0AF5C4" w:rsidR="00DE468A" w:rsidRPr="00620078" w:rsidRDefault="00BC2676" w:rsidP="00B975D4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X</w:t>
            </w:r>
          </w:p>
        </w:tc>
      </w:tr>
      <w:tr w:rsidR="00D206E1" w:rsidRPr="00620078" w14:paraId="7F2A9FC2" w14:textId="77777777" w:rsidTr="00685EB5">
        <w:trPr>
          <w:trHeight w:val="710"/>
          <w:tblHeader/>
        </w:trPr>
        <w:tc>
          <w:tcPr>
            <w:tcW w:w="4186" w:type="pct"/>
            <w:shd w:val="clear" w:color="auto" w:fill="F2F2F2" w:themeFill="background1" w:themeFillShade="F2"/>
          </w:tcPr>
          <w:p w14:paraId="0C263EFB" w14:textId="77777777" w:rsidR="00D206E1" w:rsidRPr="00B975D4" w:rsidRDefault="00D206E1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parcial de productos y cancelación de otros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14:paraId="324AEB1E" w14:textId="77777777" w:rsidR="00D206E1" w:rsidRPr="00620078" w:rsidRDefault="00D206E1" w:rsidP="00B975D4">
            <w:pPr>
              <w:rPr>
                <w:b/>
                <w:lang w:val="es-ES" w:eastAsia="es-ES"/>
              </w:rPr>
            </w:pPr>
          </w:p>
        </w:tc>
      </w:tr>
      <w:tr w:rsidR="00885A16" w:rsidRPr="00620078" w14:paraId="5EF6F925" w14:textId="77777777" w:rsidTr="00685EB5">
        <w:trPr>
          <w:trHeight w:val="692"/>
          <w:tblHeader/>
        </w:trPr>
        <w:tc>
          <w:tcPr>
            <w:tcW w:w="4186" w:type="pct"/>
            <w:shd w:val="clear" w:color="auto" w:fill="F2F2F2" w:themeFill="background1" w:themeFillShade="F2"/>
          </w:tcPr>
          <w:p w14:paraId="213FC8B8" w14:textId="77777777" w:rsidR="00885A16" w:rsidRPr="00B975D4" w:rsidRDefault="00885A16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Cancelación de todos los productos asociados con el proyecto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14:paraId="2703FC68" w14:textId="77777777" w:rsidR="00885A16" w:rsidRPr="00620078" w:rsidRDefault="00885A16" w:rsidP="00B975D4">
            <w:pPr>
              <w:rPr>
                <w:b/>
                <w:lang w:val="es-ES" w:eastAsia="es-ES"/>
              </w:rPr>
            </w:pPr>
          </w:p>
        </w:tc>
      </w:tr>
    </w:tbl>
    <w:p w14:paraId="43C0F8B4" w14:textId="77777777" w:rsidR="000F215A" w:rsidRDefault="000F215A" w:rsidP="000F215A">
      <w:pPr>
        <w:pStyle w:val="Ttulo1"/>
        <w:numPr>
          <w:ilvl w:val="0"/>
          <w:numId w:val="0"/>
        </w:numPr>
      </w:pPr>
    </w:p>
    <w:p w14:paraId="5D11D952" w14:textId="77777777" w:rsidR="000F215A" w:rsidRDefault="00917291" w:rsidP="000F215A">
      <w:pPr>
        <w:pStyle w:val="Ttulo1"/>
      </w:pPr>
      <w:bookmarkStart w:id="4" w:name="_Toc420865358"/>
      <w:r>
        <w:t>Aceptación de los productos o entregables</w:t>
      </w:r>
      <w:bookmarkEnd w:id="4"/>
    </w:p>
    <w:p w14:paraId="10CB0704" w14:textId="77777777" w:rsidR="002973B2" w:rsidRDefault="002973B2" w:rsidP="00E73BAA">
      <w:pPr>
        <w:ind w:firstLine="284"/>
      </w:pPr>
      <w:r>
        <w:t>A continuación se establece cuales entregables del proyecto han sido aceptados:</w:t>
      </w:r>
    </w:p>
    <w:p w14:paraId="57D8F154" w14:textId="77777777" w:rsidR="00666167" w:rsidRDefault="00666167" w:rsidP="00E73BAA">
      <w:pPr>
        <w:ind w:firstLine="284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974"/>
        <w:gridCol w:w="4367"/>
        <w:gridCol w:w="4367"/>
      </w:tblGrid>
      <w:tr w:rsidR="000A0142" w14:paraId="22FA8C18" w14:textId="77777777" w:rsidTr="00FC550F">
        <w:tc>
          <w:tcPr>
            <w:tcW w:w="3974" w:type="dxa"/>
            <w:shd w:val="clear" w:color="auto" w:fill="BFBFBF" w:themeFill="background1" w:themeFillShade="BF"/>
          </w:tcPr>
          <w:p w14:paraId="38AF0B4B" w14:textId="77777777"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Entregable</w:t>
            </w:r>
          </w:p>
        </w:tc>
        <w:tc>
          <w:tcPr>
            <w:tcW w:w="4367" w:type="dxa"/>
            <w:shd w:val="clear" w:color="auto" w:fill="BFBFBF" w:themeFill="background1" w:themeFillShade="BF"/>
          </w:tcPr>
          <w:p w14:paraId="2E5105AD" w14:textId="77777777"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Aceptación (Si/No)</w:t>
            </w:r>
          </w:p>
        </w:tc>
        <w:tc>
          <w:tcPr>
            <w:tcW w:w="4367" w:type="dxa"/>
            <w:shd w:val="clear" w:color="auto" w:fill="BFBFBF" w:themeFill="background1" w:themeFillShade="BF"/>
          </w:tcPr>
          <w:p w14:paraId="755397FC" w14:textId="77777777"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Observaciones</w:t>
            </w:r>
          </w:p>
        </w:tc>
      </w:tr>
      <w:tr w:rsidR="000A0142" w14:paraId="50F65A70" w14:textId="77777777" w:rsidTr="00010B48">
        <w:tc>
          <w:tcPr>
            <w:tcW w:w="3974" w:type="dxa"/>
          </w:tcPr>
          <w:p w14:paraId="00DD3DC7" w14:textId="5B8FD513" w:rsidR="000A0142" w:rsidRPr="00840894" w:rsidRDefault="00684ADE" w:rsidP="002973B2">
            <w:r w:rsidRPr="00840894">
              <w:t>Acta del proyecto</w:t>
            </w:r>
          </w:p>
        </w:tc>
        <w:tc>
          <w:tcPr>
            <w:tcW w:w="4367" w:type="dxa"/>
          </w:tcPr>
          <w:p w14:paraId="4297B297" w14:textId="5443541E" w:rsidR="000A0142" w:rsidRDefault="00840894" w:rsidP="002973B2">
            <w:r>
              <w:t>Si</w:t>
            </w:r>
          </w:p>
        </w:tc>
        <w:tc>
          <w:tcPr>
            <w:tcW w:w="4367" w:type="dxa"/>
          </w:tcPr>
          <w:p w14:paraId="50AB26A5" w14:textId="77777777" w:rsidR="000A0142" w:rsidRDefault="000A0142" w:rsidP="002973B2"/>
        </w:tc>
      </w:tr>
      <w:tr w:rsidR="000A0142" w14:paraId="2E3F28F8" w14:textId="77777777" w:rsidTr="00010B48">
        <w:tc>
          <w:tcPr>
            <w:tcW w:w="3974" w:type="dxa"/>
          </w:tcPr>
          <w:p w14:paraId="15F85401" w14:textId="5F44873E" w:rsidR="000A0142" w:rsidRPr="00840894" w:rsidRDefault="00684ADE" w:rsidP="002973B2">
            <w:r w:rsidRPr="00840894">
              <w:t>Minuta de apertura</w:t>
            </w:r>
          </w:p>
        </w:tc>
        <w:tc>
          <w:tcPr>
            <w:tcW w:w="4367" w:type="dxa"/>
          </w:tcPr>
          <w:p w14:paraId="72BB719E" w14:textId="0AE9F178" w:rsidR="00840894" w:rsidRDefault="00840894" w:rsidP="002973B2">
            <w:r>
              <w:t>Si</w:t>
            </w:r>
          </w:p>
        </w:tc>
        <w:tc>
          <w:tcPr>
            <w:tcW w:w="4367" w:type="dxa"/>
          </w:tcPr>
          <w:p w14:paraId="1C02B0A3" w14:textId="77777777" w:rsidR="000A0142" w:rsidRDefault="000A0142" w:rsidP="002973B2"/>
        </w:tc>
      </w:tr>
      <w:tr w:rsidR="00684ADE" w14:paraId="049F0B32" w14:textId="77777777" w:rsidTr="00010B48">
        <w:tc>
          <w:tcPr>
            <w:tcW w:w="3974" w:type="dxa"/>
          </w:tcPr>
          <w:p w14:paraId="4F4155F8" w14:textId="285ACF74" w:rsidR="00684ADE" w:rsidRPr="00840894" w:rsidRDefault="00684ADE" w:rsidP="002973B2">
            <w:r w:rsidRPr="00840894">
              <w:t>Definición del ciclo de vida</w:t>
            </w:r>
            <w:r w:rsidRPr="00840894">
              <w:t xml:space="preserve"> </w:t>
            </w:r>
          </w:p>
        </w:tc>
        <w:tc>
          <w:tcPr>
            <w:tcW w:w="4367" w:type="dxa"/>
          </w:tcPr>
          <w:p w14:paraId="188BDB92" w14:textId="1909E463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487326A9" w14:textId="77777777" w:rsidR="00684ADE" w:rsidRDefault="00684ADE" w:rsidP="002973B2"/>
        </w:tc>
      </w:tr>
      <w:tr w:rsidR="00684ADE" w14:paraId="649A75D3" w14:textId="77777777" w:rsidTr="00010B48">
        <w:tc>
          <w:tcPr>
            <w:tcW w:w="3974" w:type="dxa"/>
          </w:tcPr>
          <w:p w14:paraId="6378BF99" w14:textId="20A5BF79" w:rsidR="00684ADE" w:rsidRPr="00840894" w:rsidRDefault="00684ADE" w:rsidP="002973B2">
            <w:r w:rsidRPr="00840894">
              <w:t>WBS</w:t>
            </w:r>
          </w:p>
        </w:tc>
        <w:tc>
          <w:tcPr>
            <w:tcW w:w="4367" w:type="dxa"/>
          </w:tcPr>
          <w:p w14:paraId="2A5B4878" w14:textId="20D69853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0AF7EF0D" w14:textId="77777777" w:rsidR="00684ADE" w:rsidRDefault="00684ADE" w:rsidP="002973B2"/>
        </w:tc>
      </w:tr>
      <w:tr w:rsidR="00684ADE" w14:paraId="788D2DF2" w14:textId="77777777" w:rsidTr="00010B48">
        <w:tc>
          <w:tcPr>
            <w:tcW w:w="3974" w:type="dxa"/>
          </w:tcPr>
          <w:p w14:paraId="0687C048" w14:textId="14AA76C6" w:rsidR="00684ADE" w:rsidRPr="00840894" w:rsidRDefault="00684ADE" w:rsidP="002973B2">
            <w:r w:rsidRPr="00840894">
              <w:t>Plan del proyecto</w:t>
            </w:r>
          </w:p>
        </w:tc>
        <w:tc>
          <w:tcPr>
            <w:tcW w:w="4367" w:type="dxa"/>
          </w:tcPr>
          <w:p w14:paraId="20E846A0" w14:textId="6906B348" w:rsidR="00840894" w:rsidRDefault="00840894" w:rsidP="002973B2">
            <w:r>
              <w:t>Si</w:t>
            </w:r>
          </w:p>
        </w:tc>
        <w:tc>
          <w:tcPr>
            <w:tcW w:w="4367" w:type="dxa"/>
          </w:tcPr>
          <w:p w14:paraId="09EA3202" w14:textId="77777777" w:rsidR="00684ADE" w:rsidRDefault="00684ADE" w:rsidP="002973B2"/>
        </w:tc>
      </w:tr>
      <w:tr w:rsidR="00684ADE" w14:paraId="43989CB9" w14:textId="77777777" w:rsidTr="00010B48">
        <w:tc>
          <w:tcPr>
            <w:tcW w:w="3974" w:type="dxa"/>
          </w:tcPr>
          <w:p w14:paraId="5F239807" w14:textId="3A3665A8" w:rsidR="00684ADE" w:rsidRPr="00840894" w:rsidRDefault="00684ADE" w:rsidP="002973B2">
            <w:r w:rsidRPr="00840894">
              <w:t>Diagrama de Gantt</w:t>
            </w:r>
          </w:p>
        </w:tc>
        <w:tc>
          <w:tcPr>
            <w:tcW w:w="4367" w:type="dxa"/>
          </w:tcPr>
          <w:p w14:paraId="738C21FA" w14:textId="6D6FC742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62006110" w14:textId="77777777" w:rsidR="00684ADE" w:rsidRDefault="00684ADE" w:rsidP="002973B2"/>
        </w:tc>
      </w:tr>
      <w:tr w:rsidR="00684ADE" w14:paraId="46E3DFD1" w14:textId="77777777" w:rsidTr="00010B48">
        <w:tc>
          <w:tcPr>
            <w:tcW w:w="3974" w:type="dxa"/>
          </w:tcPr>
          <w:p w14:paraId="12D814B8" w14:textId="041BBF2E" w:rsidR="00684ADE" w:rsidRPr="00840894" w:rsidRDefault="00684ADE" w:rsidP="002973B2">
            <w:r w:rsidRPr="00840894">
              <w:t>Problem</w:t>
            </w:r>
            <w:r w:rsidRPr="00840894">
              <w:t>á</w:t>
            </w:r>
            <w:r w:rsidRPr="00840894">
              <w:t>tica</w:t>
            </w:r>
          </w:p>
        </w:tc>
        <w:tc>
          <w:tcPr>
            <w:tcW w:w="4367" w:type="dxa"/>
          </w:tcPr>
          <w:p w14:paraId="069F85D4" w14:textId="4335B188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30DDC539" w14:textId="77777777" w:rsidR="00684ADE" w:rsidRDefault="00684ADE" w:rsidP="002973B2"/>
        </w:tc>
      </w:tr>
      <w:tr w:rsidR="00684ADE" w14:paraId="2DA7A231" w14:textId="77777777" w:rsidTr="00010B48">
        <w:tc>
          <w:tcPr>
            <w:tcW w:w="3974" w:type="dxa"/>
          </w:tcPr>
          <w:p w14:paraId="4D8720FC" w14:textId="48E5ACF7" w:rsidR="00684ADE" w:rsidRPr="00840894" w:rsidRDefault="00684ADE" w:rsidP="002973B2">
            <w:r w:rsidRPr="00840894">
              <w:t>Información recopilada</w:t>
            </w:r>
          </w:p>
        </w:tc>
        <w:tc>
          <w:tcPr>
            <w:tcW w:w="4367" w:type="dxa"/>
          </w:tcPr>
          <w:p w14:paraId="54094CBF" w14:textId="5B5B3A98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03D21621" w14:textId="77777777" w:rsidR="00684ADE" w:rsidRDefault="00684ADE" w:rsidP="002973B2"/>
        </w:tc>
      </w:tr>
      <w:tr w:rsidR="00684ADE" w14:paraId="2297D37A" w14:textId="77777777" w:rsidTr="00010B48">
        <w:tc>
          <w:tcPr>
            <w:tcW w:w="3974" w:type="dxa"/>
          </w:tcPr>
          <w:p w14:paraId="3AA75694" w14:textId="62D6F1B2" w:rsidR="00684ADE" w:rsidRPr="00840894" w:rsidRDefault="00684ADE" w:rsidP="002973B2">
            <w:r w:rsidRPr="00840894">
              <w:t>Requerimientos funcion</w:t>
            </w:r>
            <w:r w:rsidRPr="00840894">
              <w:t>a</w:t>
            </w:r>
            <w:r w:rsidRPr="00840894">
              <w:t>les</w:t>
            </w:r>
          </w:p>
        </w:tc>
        <w:tc>
          <w:tcPr>
            <w:tcW w:w="4367" w:type="dxa"/>
          </w:tcPr>
          <w:p w14:paraId="40B13CC3" w14:textId="1D25036E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6A74EC3D" w14:textId="77777777" w:rsidR="00684ADE" w:rsidRDefault="00684ADE" w:rsidP="002973B2"/>
        </w:tc>
      </w:tr>
      <w:tr w:rsidR="00684ADE" w14:paraId="339FD901" w14:textId="77777777" w:rsidTr="00010B48">
        <w:tc>
          <w:tcPr>
            <w:tcW w:w="3974" w:type="dxa"/>
          </w:tcPr>
          <w:p w14:paraId="77A73227" w14:textId="7206874C" w:rsidR="00684ADE" w:rsidRPr="00840894" w:rsidRDefault="00684ADE" w:rsidP="002973B2">
            <w:r w:rsidRPr="00840894">
              <w:t>Requerimientos no funcionales</w:t>
            </w:r>
          </w:p>
        </w:tc>
        <w:tc>
          <w:tcPr>
            <w:tcW w:w="4367" w:type="dxa"/>
          </w:tcPr>
          <w:p w14:paraId="643C0331" w14:textId="40929356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6D5366E9" w14:textId="77777777" w:rsidR="00684ADE" w:rsidRDefault="00684ADE" w:rsidP="002973B2"/>
        </w:tc>
      </w:tr>
      <w:tr w:rsidR="00684ADE" w14:paraId="7A7DFA32" w14:textId="77777777" w:rsidTr="00010B48">
        <w:tc>
          <w:tcPr>
            <w:tcW w:w="3974" w:type="dxa"/>
          </w:tcPr>
          <w:p w14:paraId="0840DB72" w14:textId="1DA5649F" w:rsidR="00684ADE" w:rsidRPr="00840894" w:rsidRDefault="00684ADE" w:rsidP="002973B2">
            <w:r w:rsidRPr="00840894">
              <w:t>Pantallas del producto</w:t>
            </w:r>
          </w:p>
        </w:tc>
        <w:tc>
          <w:tcPr>
            <w:tcW w:w="4367" w:type="dxa"/>
          </w:tcPr>
          <w:p w14:paraId="3B2F4D67" w14:textId="5BC38EEC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20B9299C" w14:textId="77777777" w:rsidR="00684ADE" w:rsidRDefault="00684ADE" w:rsidP="002973B2"/>
        </w:tc>
      </w:tr>
      <w:tr w:rsidR="00684ADE" w14:paraId="784D1634" w14:textId="77777777" w:rsidTr="00010B48">
        <w:tc>
          <w:tcPr>
            <w:tcW w:w="3974" w:type="dxa"/>
          </w:tcPr>
          <w:p w14:paraId="74F6C7E2" w14:textId="664A2DDF" w:rsidR="00684ADE" w:rsidRPr="00840894" w:rsidRDefault="00684ADE" w:rsidP="002973B2">
            <w:r w:rsidRPr="00840894">
              <w:t>Mapa de navegación</w:t>
            </w:r>
          </w:p>
        </w:tc>
        <w:tc>
          <w:tcPr>
            <w:tcW w:w="4367" w:type="dxa"/>
          </w:tcPr>
          <w:p w14:paraId="3A5F2DF3" w14:textId="022B9256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70729F10" w14:textId="77777777" w:rsidR="00684ADE" w:rsidRDefault="00684ADE" w:rsidP="002973B2"/>
        </w:tc>
      </w:tr>
      <w:tr w:rsidR="00684ADE" w14:paraId="14E13323" w14:textId="77777777" w:rsidTr="00010B48">
        <w:tc>
          <w:tcPr>
            <w:tcW w:w="3974" w:type="dxa"/>
          </w:tcPr>
          <w:p w14:paraId="2E119E56" w14:textId="34EEBCF0" w:rsidR="00684ADE" w:rsidRPr="00840894" w:rsidRDefault="00684ADE" w:rsidP="002973B2">
            <w:r w:rsidRPr="00840894">
              <w:t>Diagrama de clases</w:t>
            </w:r>
          </w:p>
        </w:tc>
        <w:tc>
          <w:tcPr>
            <w:tcW w:w="4367" w:type="dxa"/>
          </w:tcPr>
          <w:p w14:paraId="74F41C7C" w14:textId="0DE27712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53F5B9AE" w14:textId="77777777" w:rsidR="00684ADE" w:rsidRDefault="00684ADE" w:rsidP="002973B2"/>
        </w:tc>
      </w:tr>
      <w:tr w:rsidR="00684ADE" w14:paraId="7F5FFE03" w14:textId="77777777" w:rsidTr="00010B48">
        <w:tc>
          <w:tcPr>
            <w:tcW w:w="3974" w:type="dxa"/>
          </w:tcPr>
          <w:p w14:paraId="28342672" w14:textId="7CD7D313" w:rsidR="00684ADE" w:rsidRPr="00840894" w:rsidRDefault="00684ADE" w:rsidP="002973B2">
            <w:r w:rsidRPr="00840894">
              <w:t>Diagrama E-R</w:t>
            </w:r>
          </w:p>
        </w:tc>
        <w:tc>
          <w:tcPr>
            <w:tcW w:w="4367" w:type="dxa"/>
          </w:tcPr>
          <w:p w14:paraId="73B39DB5" w14:textId="1CD82C95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4CB60EBB" w14:textId="77777777" w:rsidR="00684ADE" w:rsidRDefault="00684ADE" w:rsidP="002973B2"/>
        </w:tc>
      </w:tr>
      <w:tr w:rsidR="00684ADE" w14:paraId="4363BE31" w14:textId="77777777" w:rsidTr="00010B48">
        <w:tc>
          <w:tcPr>
            <w:tcW w:w="3974" w:type="dxa"/>
          </w:tcPr>
          <w:p w14:paraId="3E6B29F0" w14:textId="5FB9179C" w:rsidR="00684ADE" w:rsidRPr="00840894" w:rsidRDefault="00684ADE" w:rsidP="002973B2">
            <w:r w:rsidRPr="00840894">
              <w:t xml:space="preserve">Diagrama </w:t>
            </w:r>
            <w:r w:rsidR="00840894" w:rsidRPr="00840894">
              <w:t>R</w:t>
            </w:r>
            <w:r w:rsidRPr="00840894">
              <w:t>elacional</w:t>
            </w:r>
          </w:p>
        </w:tc>
        <w:tc>
          <w:tcPr>
            <w:tcW w:w="4367" w:type="dxa"/>
          </w:tcPr>
          <w:p w14:paraId="3034A505" w14:textId="3CBC3BDE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6EAB7992" w14:textId="77777777" w:rsidR="00684ADE" w:rsidRDefault="00684ADE" w:rsidP="002973B2"/>
        </w:tc>
      </w:tr>
      <w:tr w:rsidR="00840894" w14:paraId="35E931F6" w14:textId="77777777" w:rsidTr="00010B48">
        <w:tc>
          <w:tcPr>
            <w:tcW w:w="3974" w:type="dxa"/>
          </w:tcPr>
          <w:p w14:paraId="7A75A922" w14:textId="1B81938B" w:rsidR="00840894" w:rsidRPr="00840894" w:rsidRDefault="00840894" w:rsidP="002973B2">
            <w:r w:rsidRPr="00840894">
              <w:t>Diagrama de Casos de uso</w:t>
            </w:r>
          </w:p>
        </w:tc>
        <w:tc>
          <w:tcPr>
            <w:tcW w:w="4367" w:type="dxa"/>
          </w:tcPr>
          <w:p w14:paraId="0EE68965" w14:textId="0023A0C9" w:rsidR="00840894" w:rsidRDefault="00840894" w:rsidP="002973B2">
            <w:r>
              <w:t>Si</w:t>
            </w:r>
          </w:p>
        </w:tc>
        <w:tc>
          <w:tcPr>
            <w:tcW w:w="4367" w:type="dxa"/>
          </w:tcPr>
          <w:p w14:paraId="3D31ADE6" w14:textId="77777777" w:rsidR="00840894" w:rsidRDefault="00840894" w:rsidP="002973B2"/>
        </w:tc>
      </w:tr>
      <w:tr w:rsidR="00684ADE" w14:paraId="14BF8E7D" w14:textId="77777777" w:rsidTr="00010B48">
        <w:tc>
          <w:tcPr>
            <w:tcW w:w="3974" w:type="dxa"/>
          </w:tcPr>
          <w:p w14:paraId="3DB3BC46" w14:textId="0CED9B5D" w:rsidR="00684ADE" w:rsidRPr="00840894" w:rsidRDefault="00684ADE" w:rsidP="002973B2">
            <w:r w:rsidRPr="00840894">
              <w:t>Base de datos programada</w:t>
            </w:r>
          </w:p>
        </w:tc>
        <w:tc>
          <w:tcPr>
            <w:tcW w:w="4367" w:type="dxa"/>
          </w:tcPr>
          <w:p w14:paraId="334A9E2D" w14:textId="1B8E7F5C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50A2E888" w14:textId="77777777" w:rsidR="00684ADE" w:rsidRDefault="00684ADE" w:rsidP="002973B2"/>
        </w:tc>
      </w:tr>
      <w:tr w:rsidR="00684ADE" w14:paraId="471EFECD" w14:textId="77777777" w:rsidTr="00010B48">
        <w:tc>
          <w:tcPr>
            <w:tcW w:w="3974" w:type="dxa"/>
          </w:tcPr>
          <w:p w14:paraId="701AFF7A" w14:textId="7D1F0925" w:rsidR="00684ADE" w:rsidRPr="00840894" w:rsidRDefault="00684ADE" w:rsidP="002973B2">
            <w:r w:rsidRPr="00840894">
              <w:t>M</w:t>
            </w:r>
            <w:r w:rsidRPr="00840894">
              <w:t>ó</w:t>
            </w:r>
            <w:r w:rsidRPr="00840894">
              <w:t>dulos programados</w:t>
            </w:r>
          </w:p>
        </w:tc>
        <w:tc>
          <w:tcPr>
            <w:tcW w:w="4367" w:type="dxa"/>
          </w:tcPr>
          <w:p w14:paraId="56C7EE5E" w14:textId="7B453BEE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4F108083" w14:textId="77777777" w:rsidR="00684ADE" w:rsidRDefault="00684ADE" w:rsidP="002973B2"/>
        </w:tc>
      </w:tr>
      <w:tr w:rsidR="00684ADE" w14:paraId="1C9E37D7" w14:textId="77777777" w:rsidTr="00010B48">
        <w:tc>
          <w:tcPr>
            <w:tcW w:w="3974" w:type="dxa"/>
          </w:tcPr>
          <w:p w14:paraId="47EB324A" w14:textId="31E5DDEB" w:rsidR="00684ADE" w:rsidRPr="00840894" w:rsidRDefault="00684ADE" w:rsidP="002973B2">
            <w:r w:rsidRPr="00840894">
              <w:t>Pruebas de componentes</w:t>
            </w:r>
          </w:p>
        </w:tc>
        <w:tc>
          <w:tcPr>
            <w:tcW w:w="4367" w:type="dxa"/>
          </w:tcPr>
          <w:p w14:paraId="24F52AAF" w14:textId="36A43D0A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6C734154" w14:textId="77777777" w:rsidR="00684ADE" w:rsidRDefault="00684ADE" w:rsidP="002973B2"/>
        </w:tc>
      </w:tr>
      <w:tr w:rsidR="00684ADE" w14:paraId="7FF5D984" w14:textId="77777777" w:rsidTr="00010B48">
        <w:tc>
          <w:tcPr>
            <w:tcW w:w="3974" w:type="dxa"/>
          </w:tcPr>
          <w:p w14:paraId="2A78356F" w14:textId="2C1444F2" w:rsidR="00684ADE" w:rsidRPr="00840894" w:rsidRDefault="00684ADE" w:rsidP="002973B2">
            <w:r w:rsidRPr="00840894">
              <w:t>Pruebas de integraci</w:t>
            </w:r>
            <w:r w:rsidRPr="00840894">
              <w:t>ó</w:t>
            </w:r>
            <w:r w:rsidRPr="00840894">
              <w:t>n de software</w:t>
            </w:r>
          </w:p>
        </w:tc>
        <w:tc>
          <w:tcPr>
            <w:tcW w:w="4367" w:type="dxa"/>
          </w:tcPr>
          <w:p w14:paraId="60A6B897" w14:textId="7DDA5C09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77046DD1" w14:textId="77777777" w:rsidR="00684ADE" w:rsidRDefault="00684ADE" w:rsidP="002973B2"/>
        </w:tc>
      </w:tr>
      <w:tr w:rsidR="00684ADE" w14:paraId="772E2C16" w14:textId="77777777" w:rsidTr="00010B48">
        <w:tc>
          <w:tcPr>
            <w:tcW w:w="3974" w:type="dxa"/>
          </w:tcPr>
          <w:p w14:paraId="6EF441D0" w14:textId="4706CF9E" w:rsidR="00684ADE" w:rsidRPr="00840894" w:rsidRDefault="00684ADE" w:rsidP="002973B2">
            <w:r w:rsidRPr="00840894">
              <w:t>Implementar la aplicación en la empresa</w:t>
            </w:r>
          </w:p>
        </w:tc>
        <w:tc>
          <w:tcPr>
            <w:tcW w:w="4367" w:type="dxa"/>
          </w:tcPr>
          <w:p w14:paraId="2B8DC3BF" w14:textId="37600D5E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789B4189" w14:textId="77777777" w:rsidR="00684ADE" w:rsidRDefault="00684ADE" w:rsidP="002973B2"/>
        </w:tc>
      </w:tr>
      <w:tr w:rsidR="00684ADE" w14:paraId="434965A2" w14:textId="77777777" w:rsidTr="00010B48">
        <w:tc>
          <w:tcPr>
            <w:tcW w:w="3974" w:type="dxa"/>
          </w:tcPr>
          <w:p w14:paraId="5C0FA355" w14:textId="6569C1FA" w:rsidR="00684ADE" w:rsidRPr="00840894" w:rsidRDefault="00684ADE" w:rsidP="002973B2">
            <w:r w:rsidRPr="00840894">
              <w:t>Carta de cierre de proyecto</w:t>
            </w:r>
          </w:p>
        </w:tc>
        <w:tc>
          <w:tcPr>
            <w:tcW w:w="4367" w:type="dxa"/>
          </w:tcPr>
          <w:p w14:paraId="5EF9DEA6" w14:textId="0978EF18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32DF804A" w14:textId="77777777" w:rsidR="00684ADE" w:rsidRDefault="00684ADE" w:rsidP="002973B2"/>
        </w:tc>
      </w:tr>
      <w:tr w:rsidR="00684ADE" w14:paraId="27D06255" w14:textId="77777777" w:rsidTr="00010B48">
        <w:tc>
          <w:tcPr>
            <w:tcW w:w="3974" w:type="dxa"/>
          </w:tcPr>
          <w:p w14:paraId="124A21FF" w14:textId="0CC3CD17" w:rsidR="00684ADE" w:rsidRPr="00840894" w:rsidRDefault="00684ADE" w:rsidP="002973B2">
            <w:r w:rsidRPr="00840894">
              <w:t xml:space="preserve">Informe </w:t>
            </w:r>
            <w:r w:rsidRPr="00840894">
              <w:t>f</w:t>
            </w:r>
            <w:r w:rsidRPr="00840894">
              <w:t>inal del proyecto</w:t>
            </w:r>
          </w:p>
        </w:tc>
        <w:tc>
          <w:tcPr>
            <w:tcW w:w="4367" w:type="dxa"/>
          </w:tcPr>
          <w:p w14:paraId="4106E803" w14:textId="67D92E5D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40FF93A8" w14:textId="77777777" w:rsidR="00684ADE" w:rsidRDefault="00684ADE" w:rsidP="002973B2"/>
        </w:tc>
      </w:tr>
      <w:tr w:rsidR="00684ADE" w14:paraId="56858C5D" w14:textId="77777777" w:rsidTr="00010B48">
        <w:tc>
          <w:tcPr>
            <w:tcW w:w="3974" w:type="dxa"/>
          </w:tcPr>
          <w:p w14:paraId="14513A52" w14:textId="0F67DE80" w:rsidR="00684ADE" w:rsidRPr="00840894" w:rsidRDefault="00684ADE" w:rsidP="002973B2">
            <w:r w:rsidRPr="00840894">
              <w:t>Minutas de reunión</w:t>
            </w:r>
          </w:p>
        </w:tc>
        <w:tc>
          <w:tcPr>
            <w:tcW w:w="4367" w:type="dxa"/>
          </w:tcPr>
          <w:p w14:paraId="0B37181C" w14:textId="243040C2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5BA4A61D" w14:textId="77777777" w:rsidR="00684ADE" w:rsidRDefault="00684ADE" w:rsidP="002973B2"/>
        </w:tc>
      </w:tr>
      <w:tr w:rsidR="00684ADE" w14:paraId="39125AD3" w14:textId="77777777" w:rsidTr="00010B48">
        <w:tc>
          <w:tcPr>
            <w:tcW w:w="3974" w:type="dxa"/>
          </w:tcPr>
          <w:p w14:paraId="01A06D0E" w14:textId="4684A232" w:rsidR="00684ADE" w:rsidRPr="00840894" w:rsidRDefault="00684ADE" w:rsidP="002973B2">
            <w:r w:rsidRPr="00840894">
              <w:t>Documentación de riesgos</w:t>
            </w:r>
          </w:p>
        </w:tc>
        <w:tc>
          <w:tcPr>
            <w:tcW w:w="4367" w:type="dxa"/>
          </w:tcPr>
          <w:p w14:paraId="02845E73" w14:textId="7A0841E8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2B280346" w14:textId="77777777" w:rsidR="00684ADE" w:rsidRDefault="00684ADE" w:rsidP="002973B2"/>
        </w:tc>
      </w:tr>
      <w:tr w:rsidR="00684ADE" w14:paraId="538129A6" w14:textId="77777777" w:rsidTr="00010B48">
        <w:tc>
          <w:tcPr>
            <w:tcW w:w="3974" w:type="dxa"/>
          </w:tcPr>
          <w:p w14:paraId="222C6495" w14:textId="2F9CB8EF" w:rsidR="00684ADE" w:rsidRPr="00840894" w:rsidRDefault="00684ADE" w:rsidP="002973B2">
            <w:r w:rsidRPr="00840894">
              <w:t>Matriz de comunicaciones</w:t>
            </w:r>
          </w:p>
        </w:tc>
        <w:tc>
          <w:tcPr>
            <w:tcW w:w="4367" w:type="dxa"/>
          </w:tcPr>
          <w:p w14:paraId="1C1B7648" w14:textId="79C4A6E5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64956CF0" w14:textId="77777777" w:rsidR="00684ADE" w:rsidRDefault="00684ADE" w:rsidP="002973B2"/>
        </w:tc>
      </w:tr>
      <w:tr w:rsidR="00840894" w14:paraId="056CBE38" w14:textId="77777777" w:rsidTr="00010B48">
        <w:tc>
          <w:tcPr>
            <w:tcW w:w="3974" w:type="dxa"/>
          </w:tcPr>
          <w:p w14:paraId="37301927" w14:textId="5B047CC3" w:rsidR="00840894" w:rsidRPr="00840894" w:rsidRDefault="00840894" w:rsidP="002973B2">
            <w:r w:rsidRPr="00840894">
              <w:t>Matriz de responsabilidades</w:t>
            </w:r>
          </w:p>
        </w:tc>
        <w:tc>
          <w:tcPr>
            <w:tcW w:w="4367" w:type="dxa"/>
          </w:tcPr>
          <w:p w14:paraId="4B41AF2E" w14:textId="23D3E833" w:rsidR="00840894" w:rsidRDefault="00840894" w:rsidP="002973B2">
            <w:r>
              <w:t>Si</w:t>
            </w:r>
          </w:p>
        </w:tc>
        <w:tc>
          <w:tcPr>
            <w:tcW w:w="4367" w:type="dxa"/>
          </w:tcPr>
          <w:p w14:paraId="31EA5286" w14:textId="77777777" w:rsidR="00840894" w:rsidRDefault="00840894" w:rsidP="002973B2"/>
        </w:tc>
      </w:tr>
      <w:tr w:rsidR="00684ADE" w14:paraId="54F06FAA" w14:textId="77777777" w:rsidTr="00010B48">
        <w:tc>
          <w:tcPr>
            <w:tcW w:w="3974" w:type="dxa"/>
          </w:tcPr>
          <w:p w14:paraId="57B6180D" w14:textId="2007766D" w:rsidR="00684ADE" w:rsidRPr="00840894" w:rsidRDefault="00684ADE" w:rsidP="002973B2">
            <w:r w:rsidRPr="00840894">
              <w:t>Declaración del Alcance</w:t>
            </w:r>
          </w:p>
        </w:tc>
        <w:tc>
          <w:tcPr>
            <w:tcW w:w="4367" w:type="dxa"/>
          </w:tcPr>
          <w:p w14:paraId="7FC5A1A1" w14:textId="235DAA33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5BD6A7CE" w14:textId="77777777" w:rsidR="00684ADE" w:rsidRDefault="00684ADE" w:rsidP="002973B2"/>
        </w:tc>
      </w:tr>
      <w:tr w:rsidR="00684ADE" w14:paraId="3EF554FB" w14:textId="77777777" w:rsidTr="00010B48">
        <w:tc>
          <w:tcPr>
            <w:tcW w:w="3974" w:type="dxa"/>
          </w:tcPr>
          <w:p w14:paraId="75B6D15E" w14:textId="54F11D11" w:rsidR="00684ADE" w:rsidRPr="00840894" w:rsidRDefault="00684ADE" w:rsidP="002973B2">
            <w:r w:rsidRPr="00840894">
              <w:t>SRS</w:t>
            </w:r>
          </w:p>
        </w:tc>
        <w:tc>
          <w:tcPr>
            <w:tcW w:w="4367" w:type="dxa"/>
          </w:tcPr>
          <w:p w14:paraId="018AEBC1" w14:textId="686FC8EB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4982EE1B" w14:textId="77777777" w:rsidR="00684ADE" w:rsidRDefault="00684ADE" w:rsidP="002973B2"/>
        </w:tc>
      </w:tr>
      <w:tr w:rsidR="00684ADE" w14:paraId="7757B71C" w14:textId="77777777" w:rsidTr="00010B48">
        <w:tc>
          <w:tcPr>
            <w:tcW w:w="3974" w:type="dxa"/>
          </w:tcPr>
          <w:p w14:paraId="1B4CA580" w14:textId="0A4ED1F8" w:rsidR="00684ADE" w:rsidRPr="00840894" w:rsidRDefault="00684ADE" w:rsidP="002973B2">
            <w:r w:rsidRPr="00840894">
              <w:lastRenderedPageBreak/>
              <w:t>Plan CM</w:t>
            </w:r>
          </w:p>
        </w:tc>
        <w:tc>
          <w:tcPr>
            <w:tcW w:w="4367" w:type="dxa"/>
          </w:tcPr>
          <w:p w14:paraId="6675ED0C" w14:textId="5ED5E342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5513E57C" w14:textId="77777777" w:rsidR="00684ADE" w:rsidRDefault="00684ADE" w:rsidP="002973B2"/>
        </w:tc>
      </w:tr>
      <w:tr w:rsidR="00684ADE" w14:paraId="6E728CEC" w14:textId="77777777" w:rsidTr="00010B48">
        <w:tc>
          <w:tcPr>
            <w:tcW w:w="3974" w:type="dxa"/>
          </w:tcPr>
          <w:p w14:paraId="69DFE5C2" w14:textId="1CC72F34" w:rsidR="00684ADE" w:rsidRPr="00840894" w:rsidRDefault="00684ADE" w:rsidP="002973B2">
            <w:r w:rsidRPr="00840894">
              <w:t>Script de Administración de Proyectos</w:t>
            </w:r>
          </w:p>
        </w:tc>
        <w:tc>
          <w:tcPr>
            <w:tcW w:w="4367" w:type="dxa"/>
          </w:tcPr>
          <w:p w14:paraId="4D7E39CA" w14:textId="11198409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7E7BCCF3" w14:textId="77777777" w:rsidR="00684ADE" w:rsidRDefault="00684ADE" w:rsidP="002973B2"/>
        </w:tc>
      </w:tr>
      <w:tr w:rsidR="00684ADE" w14:paraId="2172DDCF" w14:textId="77777777" w:rsidTr="00010B48">
        <w:tc>
          <w:tcPr>
            <w:tcW w:w="3974" w:type="dxa"/>
          </w:tcPr>
          <w:p w14:paraId="0BEF2E69" w14:textId="0E5C7EA0" w:rsidR="00684ADE" w:rsidRPr="00840894" w:rsidRDefault="00684ADE" w:rsidP="002973B2">
            <w:r w:rsidRPr="00840894">
              <w:t>Plan de licitación</w:t>
            </w:r>
          </w:p>
        </w:tc>
        <w:tc>
          <w:tcPr>
            <w:tcW w:w="4367" w:type="dxa"/>
          </w:tcPr>
          <w:p w14:paraId="71D42013" w14:textId="471AB371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71DF6000" w14:textId="77777777" w:rsidR="00684ADE" w:rsidRDefault="00684ADE" w:rsidP="002973B2"/>
        </w:tc>
      </w:tr>
      <w:tr w:rsidR="00684ADE" w14:paraId="1F25CB77" w14:textId="77777777" w:rsidTr="00010B48">
        <w:tc>
          <w:tcPr>
            <w:tcW w:w="3974" w:type="dxa"/>
          </w:tcPr>
          <w:p w14:paraId="1D3EDEA9" w14:textId="35B6D574" w:rsidR="00684ADE" w:rsidRPr="00840894" w:rsidRDefault="00684ADE" w:rsidP="002973B2">
            <w:r w:rsidRPr="00840894">
              <w:t>Plan de contrataciones</w:t>
            </w:r>
          </w:p>
        </w:tc>
        <w:tc>
          <w:tcPr>
            <w:tcW w:w="4367" w:type="dxa"/>
          </w:tcPr>
          <w:p w14:paraId="0FF0C693" w14:textId="21C3C368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22FEAC54" w14:textId="77777777" w:rsidR="00684ADE" w:rsidRDefault="00684ADE" w:rsidP="002973B2"/>
        </w:tc>
      </w:tr>
      <w:tr w:rsidR="00684ADE" w14:paraId="4620CDAF" w14:textId="77777777" w:rsidTr="00010B48">
        <w:tc>
          <w:tcPr>
            <w:tcW w:w="3974" w:type="dxa"/>
          </w:tcPr>
          <w:p w14:paraId="4E4245B8" w14:textId="26C6B0F7" w:rsidR="00684ADE" w:rsidRPr="00840894" w:rsidRDefault="00840894" w:rsidP="002973B2">
            <w:r w:rsidRPr="00840894">
              <w:t>Plan de criterios de revisión de procesos y productos.</w:t>
            </w:r>
          </w:p>
        </w:tc>
        <w:tc>
          <w:tcPr>
            <w:tcW w:w="4367" w:type="dxa"/>
          </w:tcPr>
          <w:p w14:paraId="5F7980D4" w14:textId="2FFABD56" w:rsidR="00684ADE" w:rsidRDefault="00840894" w:rsidP="002973B2">
            <w:r>
              <w:t>Si</w:t>
            </w:r>
          </w:p>
        </w:tc>
        <w:tc>
          <w:tcPr>
            <w:tcW w:w="4367" w:type="dxa"/>
          </w:tcPr>
          <w:p w14:paraId="53502ED0" w14:textId="77777777" w:rsidR="00684ADE" w:rsidRDefault="00684ADE" w:rsidP="002973B2"/>
        </w:tc>
      </w:tr>
    </w:tbl>
    <w:p w14:paraId="48137E12" w14:textId="77777777" w:rsidR="00E73BAA" w:rsidRDefault="00E73BAA" w:rsidP="002973B2"/>
    <w:p w14:paraId="2ED8596C" w14:textId="77777777" w:rsidR="00212E23" w:rsidRDefault="00212E23" w:rsidP="00212E23">
      <w:r>
        <w:t>Para cada entregable aceptado, se da por entendido que:</w:t>
      </w:r>
    </w:p>
    <w:p w14:paraId="3CEB58C1" w14:textId="77777777" w:rsidR="00212E23" w:rsidRDefault="00212E23" w:rsidP="00212E23"/>
    <w:p w14:paraId="2BB8B9C2" w14:textId="77777777" w:rsidR="00212E23" w:rsidRDefault="00212E23" w:rsidP="00A76605">
      <w:pPr>
        <w:pStyle w:val="Prrafodelista"/>
        <w:numPr>
          <w:ilvl w:val="0"/>
          <w:numId w:val="27"/>
        </w:numPr>
      </w:pPr>
      <w:r>
        <w:t>El entregable ha cumplido los criterios de aceptación establecidos en la documentación de requerimientos y definición de alcance.</w:t>
      </w:r>
    </w:p>
    <w:p w14:paraId="68BB128D" w14:textId="77777777" w:rsidR="00212E23" w:rsidRDefault="00212E23" w:rsidP="00A76605">
      <w:pPr>
        <w:pStyle w:val="Prrafodelista"/>
        <w:numPr>
          <w:ilvl w:val="0"/>
          <w:numId w:val="27"/>
        </w:numPr>
      </w:pPr>
      <w:r>
        <w:t>Se ha verificado que los entregables cumplen los requerimientos.</w:t>
      </w:r>
    </w:p>
    <w:p w14:paraId="6BC3AB93" w14:textId="77777777" w:rsidR="00212E23" w:rsidRDefault="00212E23" w:rsidP="00A76605">
      <w:pPr>
        <w:pStyle w:val="Prrafodelista"/>
        <w:numPr>
          <w:ilvl w:val="0"/>
          <w:numId w:val="27"/>
        </w:numPr>
      </w:pPr>
      <w:r>
        <w:t>Se ha validado el cumplimiento de los requerimientos funcionales.</w:t>
      </w:r>
    </w:p>
    <w:p w14:paraId="4C9A0603" w14:textId="77777777" w:rsidR="00212E23" w:rsidRDefault="00212E23" w:rsidP="00212E23"/>
    <w:p w14:paraId="4BE5723D" w14:textId="77777777" w:rsidR="00212E23" w:rsidRDefault="00212E23" w:rsidP="00212E23">
      <w:r>
        <w:t>Se autoriza al desarrollador encargado a continuar con el cierre formal del proyecto o fase, lo cual deberá incluir:</w:t>
      </w:r>
    </w:p>
    <w:p w14:paraId="3C5C5D23" w14:textId="77777777" w:rsidR="00212E23" w:rsidRDefault="00212E23" w:rsidP="00212E23"/>
    <w:p w14:paraId="3E6DCC6D" w14:textId="77777777" w:rsidR="00212E23" w:rsidRDefault="00212E23" w:rsidP="00A76605">
      <w:pPr>
        <w:pStyle w:val="Prrafodelista"/>
        <w:numPr>
          <w:ilvl w:val="0"/>
          <w:numId w:val="28"/>
        </w:numPr>
      </w:pPr>
      <w:r>
        <w:t>Evaluación post-proyecto o fase.</w:t>
      </w:r>
    </w:p>
    <w:p w14:paraId="15483ABB" w14:textId="77777777" w:rsidR="00212E23" w:rsidRDefault="00212E23" w:rsidP="00A76605">
      <w:pPr>
        <w:pStyle w:val="Prrafodelista"/>
        <w:numPr>
          <w:ilvl w:val="0"/>
          <w:numId w:val="28"/>
        </w:numPr>
      </w:pPr>
      <w:r>
        <w:t>Liberación del equipo de trabajo para su reasignación.</w:t>
      </w:r>
    </w:p>
    <w:p w14:paraId="0F01D634" w14:textId="77777777" w:rsidR="00212E23" w:rsidRDefault="00212E23" w:rsidP="00A76605">
      <w:pPr>
        <w:pStyle w:val="Prrafodelista"/>
        <w:numPr>
          <w:ilvl w:val="0"/>
          <w:numId w:val="28"/>
        </w:numPr>
      </w:pPr>
      <w:r>
        <w:t>Cierre de todos los procesos de procura y contratación con terceros.</w:t>
      </w:r>
    </w:p>
    <w:p w14:paraId="54833A31" w14:textId="77777777" w:rsidR="00212E23" w:rsidRPr="002973B2" w:rsidRDefault="00212E23" w:rsidP="00A76605">
      <w:pPr>
        <w:pStyle w:val="Prrafodelista"/>
        <w:numPr>
          <w:ilvl w:val="0"/>
          <w:numId w:val="28"/>
        </w:numPr>
      </w:pPr>
      <w:r>
        <w:t>Archivo de la documentación del proyecto.</w:t>
      </w:r>
    </w:p>
    <w:p w14:paraId="495C5792" w14:textId="77777777" w:rsidR="00B51048" w:rsidRDefault="00F063B4" w:rsidP="000F215A">
      <w:pPr>
        <w:pStyle w:val="Ttulo1"/>
      </w:pPr>
      <w:bookmarkStart w:id="5" w:name="_Toc420865359"/>
      <w:r w:rsidRPr="00775099">
        <w:t>Firmas de elaboración, revisión y aprobación</w:t>
      </w:r>
      <w:bookmarkEnd w:id="5"/>
    </w:p>
    <w:tbl>
      <w:tblPr>
        <w:tblStyle w:val="Tablaconcuadrcula"/>
        <w:tblW w:w="4506" w:type="pct"/>
        <w:tblLook w:val="04A0" w:firstRow="1" w:lastRow="0" w:firstColumn="1" w:lastColumn="0" w:noHBand="0" w:noVBand="1"/>
      </w:tblPr>
      <w:tblGrid>
        <w:gridCol w:w="6063"/>
        <w:gridCol w:w="5811"/>
      </w:tblGrid>
      <w:tr w:rsidR="00E6748C" w:rsidRPr="00775099" w14:paraId="374A03D1" w14:textId="77777777" w:rsidTr="00E6748C">
        <w:trPr>
          <w:trHeight w:val="23"/>
          <w:tblHeader/>
        </w:trPr>
        <w:tc>
          <w:tcPr>
            <w:tcW w:w="2553" w:type="pct"/>
            <w:shd w:val="clear" w:color="auto" w:fill="D9D9D9" w:themeFill="background1" w:themeFillShade="D9"/>
            <w:vAlign w:val="center"/>
          </w:tcPr>
          <w:p w14:paraId="769859D9" w14:textId="77777777" w:rsidR="00E6748C" w:rsidRPr="00775099" w:rsidRDefault="00E6748C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Elaboró</w:t>
            </w:r>
          </w:p>
        </w:tc>
        <w:tc>
          <w:tcPr>
            <w:tcW w:w="2447" w:type="pct"/>
            <w:shd w:val="clear" w:color="auto" w:fill="D9D9D9" w:themeFill="background1" w:themeFillShade="D9"/>
            <w:vAlign w:val="center"/>
          </w:tcPr>
          <w:p w14:paraId="4DBBC38E" w14:textId="77777777" w:rsidR="00E6748C" w:rsidRPr="00775099" w:rsidRDefault="00E6748C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Revisó</w:t>
            </w:r>
          </w:p>
        </w:tc>
      </w:tr>
      <w:tr w:rsidR="00E6748C" w:rsidRPr="00775099" w14:paraId="07DADC8E" w14:textId="77777777" w:rsidTr="00E6748C">
        <w:trPr>
          <w:trHeight w:val="851"/>
        </w:trPr>
        <w:tc>
          <w:tcPr>
            <w:tcW w:w="2553" w:type="pct"/>
            <w:vAlign w:val="center"/>
          </w:tcPr>
          <w:p w14:paraId="2D812B9D" w14:textId="77777777" w:rsidR="00E6748C" w:rsidRPr="00775099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  <w:tc>
          <w:tcPr>
            <w:tcW w:w="2447" w:type="pct"/>
            <w:vAlign w:val="center"/>
          </w:tcPr>
          <w:p w14:paraId="4F72F2D6" w14:textId="77777777" w:rsidR="00E6748C" w:rsidRPr="00775099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</w:tr>
      <w:tr w:rsidR="00E6748C" w:rsidRPr="00775099" w14:paraId="01C63E08" w14:textId="77777777" w:rsidTr="00E6748C">
        <w:trPr>
          <w:trHeight w:val="23"/>
        </w:trPr>
        <w:tc>
          <w:tcPr>
            <w:tcW w:w="2553" w:type="pct"/>
            <w:vAlign w:val="center"/>
          </w:tcPr>
          <w:p w14:paraId="724BDAC5" w14:textId="7E4B7D25" w:rsidR="00E6748C" w:rsidRPr="00775099" w:rsidRDefault="00850C54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>
              <w:rPr>
                <w:rFonts w:cs="Arial"/>
                <w:i/>
                <w:color w:val="0000FF"/>
                <w:szCs w:val="20"/>
                <w:lang w:val="es-ES" w:eastAsia="es-ES"/>
              </w:rPr>
              <w:t>María Alejandra Almaraz García</w:t>
            </w:r>
          </w:p>
          <w:p w14:paraId="6314B7B1" w14:textId="342A7562" w:rsidR="00E6748C" w:rsidRPr="00775099" w:rsidRDefault="00850C54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>
              <w:rPr>
                <w:rFonts w:cs="Arial"/>
                <w:i/>
                <w:color w:val="0000FF"/>
                <w:szCs w:val="20"/>
                <w:lang w:val="es-ES" w:eastAsia="es-ES"/>
              </w:rPr>
              <w:t>Gerente del proyecto</w:t>
            </w:r>
          </w:p>
        </w:tc>
        <w:tc>
          <w:tcPr>
            <w:tcW w:w="2447" w:type="pct"/>
            <w:vAlign w:val="center"/>
          </w:tcPr>
          <w:p w14:paraId="2CD7F285" w14:textId="0845017F" w:rsidR="00E6748C" w:rsidRPr="00775099" w:rsidRDefault="00850C54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>
              <w:rPr>
                <w:rFonts w:cs="Arial"/>
                <w:i/>
                <w:color w:val="0000FF"/>
                <w:szCs w:val="20"/>
                <w:lang w:val="es-ES" w:eastAsia="es-ES"/>
              </w:rPr>
              <w:t>José Enrique Olvera Martínez</w:t>
            </w:r>
          </w:p>
          <w:p w14:paraId="737F9D66" w14:textId="0B2F00D6" w:rsidR="00E6748C" w:rsidRPr="00775099" w:rsidRDefault="00850C54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>
              <w:rPr>
                <w:rFonts w:cs="Arial"/>
                <w:i/>
                <w:color w:val="0000FF"/>
                <w:szCs w:val="20"/>
                <w:lang w:val="es-ES" w:eastAsia="es-ES"/>
              </w:rPr>
              <w:t>Cliente</w:t>
            </w:r>
          </w:p>
        </w:tc>
      </w:tr>
    </w:tbl>
    <w:p w14:paraId="2D4662A5" w14:textId="77777777" w:rsidR="00F063B4" w:rsidRDefault="00F063B4" w:rsidP="00F063B4"/>
    <w:sectPr w:rsidR="00F063B4" w:rsidSect="00701EDF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9A78E" w14:textId="77777777" w:rsidR="000F013B" w:rsidRDefault="000F013B">
      <w:r>
        <w:separator/>
      </w:r>
    </w:p>
  </w:endnote>
  <w:endnote w:type="continuationSeparator" w:id="0">
    <w:p w14:paraId="31327F47" w14:textId="77777777" w:rsidR="000F013B" w:rsidRDefault="000F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FB47" w14:textId="77777777" w:rsidR="00C41627" w:rsidRDefault="001D188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4162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03BC38" w14:textId="77777777" w:rsidR="00C41627" w:rsidRDefault="00C416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A4E50" w14:textId="77777777" w:rsidR="00C41627" w:rsidRDefault="00C416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E5E60" w14:textId="77777777" w:rsidR="00C41627" w:rsidRDefault="00C416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271E2" w14:textId="77777777" w:rsidR="000F013B" w:rsidRDefault="000F013B">
      <w:r>
        <w:separator/>
      </w:r>
    </w:p>
  </w:footnote>
  <w:footnote w:type="continuationSeparator" w:id="0">
    <w:p w14:paraId="23544487" w14:textId="77777777" w:rsidR="000F013B" w:rsidRDefault="000F0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profesional"/>
      <w:tblW w:w="5000" w:type="pct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ook w:val="0000" w:firstRow="0" w:lastRow="0" w:firstColumn="0" w:lastColumn="0" w:noHBand="0" w:noVBand="0"/>
    </w:tblPr>
    <w:tblGrid>
      <w:gridCol w:w="2000"/>
      <w:gridCol w:w="7323"/>
      <w:gridCol w:w="2137"/>
      <w:gridCol w:w="1716"/>
    </w:tblGrid>
    <w:tr w:rsidR="00DB0CF4" w:rsidRPr="00F70876" w14:paraId="0878A459" w14:textId="77777777" w:rsidTr="00DB0CF4">
      <w:trPr>
        <w:trHeight w:val="264"/>
      </w:trPr>
      <w:tc>
        <w:tcPr>
          <w:tcW w:w="759" w:type="pct"/>
          <w:vMerge w:val="restart"/>
          <w:vAlign w:val="center"/>
        </w:tcPr>
        <w:p w14:paraId="063EBB55" w14:textId="01915C3C" w:rsidR="00DB0CF4" w:rsidRPr="00F70876" w:rsidRDefault="00F9087C" w:rsidP="004A6A80">
          <w:pPr>
            <w:jc w:val="center"/>
            <w:rPr>
              <w:rFonts w:cs="Arial"/>
              <w:noProof/>
              <w:sz w:val="18"/>
              <w:szCs w:val="18"/>
            </w:rPr>
          </w:pPr>
          <w:r>
            <w:rPr>
              <w:rFonts w:cs="Arial"/>
              <w:i/>
              <w:noProof/>
            </w:rPr>
            <w:drawing>
              <wp:inline distT="0" distB="0" distL="0" distR="0" wp14:anchorId="2C839CF0" wp14:editId="0EC05C45">
                <wp:extent cx="802640" cy="74549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640" cy="7454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vAlign w:val="center"/>
        </w:tcPr>
        <w:p w14:paraId="2FA554F1" w14:textId="364C8D42" w:rsidR="00DB0CF4" w:rsidRPr="00B2121A" w:rsidRDefault="00F9087C" w:rsidP="00A82C75">
          <w:pPr>
            <w:spacing w:after="240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Shark On</w:t>
          </w:r>
        </w:p>
      </w:tc>
      <w:tc>
        <w:tcPr>
          <w:tcW w:w="811" w:type="pct"/>
          <w:vAlign w:val="center"/>
        </w:tcPr>
        <w:p w14:paraId="74B869B4" w14:textId="77777777"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vAlign w:val="center"/>
        </w:tcPr>
        <w:p w14:paraId="61BC1B85" w14:textId="77777777" w:rsidR="00DB0CF4" w:rsidRPr="005D683D" w:rsidRDefault="00DB0CF4" w:rsidP="005D683D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D6C6D" w:rsidRPr="009D6C6D">
            <w:rPr>
              <w:rFonts w:cs="Arial"/>
              <w:noProof/>
              <w:snapToGrid w:val="0"/>
              <w:sz w:val="18"/>
              <w:szCs w:val="18"/>
              <w:lang w:val="es-ES"/>
            </w:rPr>
            <w:t>3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5D683D">
            <w:rPr>
              <w:rFonts w:cs="Arial"/>
              <w:snapToGrid w:val="0"/>
              <w:sz w:val="18"/>
              <w:szCs w:val="18"/>
              <w:lang w:val="es-ES"/>
            </w:rPr>
            <w:t xml:space="preserve"> de 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D6C6D" w:rsidRPr="009D6C6D">
            <w:rPr>
              <w:rFonts w:cs="Arial"/>
              <w:noProof/>
              <w:snapToGrid w:val="0"/>
              <w:sz w:val="18"/>
              <w:szCs w:val="18"/>
              <w:lang w:val="es-ES"/>
            </w:rPr>
            <w:t>5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B0CF4" w:rsidRPr="00F70876" w14:paraId="6F7F44A4" w14:textId="77777777" w:rsidTr="00DB0CF4">
      <w:trPr>
        <w:trHeight w:val="264"/>
      </w:trPr>
      <w:tc>
        <w:tcPr>
          <w:tcW w:w="759" w:type="pct"/>
          <w:vMerge/>
          <w:vAlign w:val="center"/>
        </w:tcPr>
        <w:p w14:paraId="17459472" w14:textId="77777777" w:rsidR="00DB0CF4" w:rsidRPr="00F70876" w:rsidRDefault="00DB0CF4" w:rsidP="004A6A80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2779" w:type="pct"/>
          <w:vMerge/>
          <w:vAlign w:val="center"/>
        </w:tcPr>
        <w:p w14:paraId="635C9009" w14:textId="77777777"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14:paraId="710E9311" w14:textId="77777777"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Versión</w:t>
          </w:r>
          <w:r>
            <w:rPr>
              <w:rFonts w:cs="Arial"/>
              <w:sz w:val="18"/>
              <w:szCs w:val="18"/>
            </w:rPr>
            <w:t xml:space="preserve"> plantilla</w:t>
          </w:r>
        </w:p>
      </w:tc>
      <w:tc>
        <w:tcPr>
          <w:tcW w:w="651" w:type="pct"/>
          <w:vAlign w:val="center"/>
        </w:tcPr>
        <w:p w14:paraId="572CDF4C" w14:textId="77777777" w:rsidR="00DB0CF4" w:rsidRPr="00F70876" w:rsidRDefault="00DB0CF4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1.3</w:t>
          </w:r>
        </w:p>
      </w:tc>
    </w:tr>
    <w:tr w:rsidR="00DB0CF4" w:rsidRPr="00F70876" w14:paraId="695822D9" w14:textId="77777777" w:rsidTr="00DB0CF4">
      <w:trPr>
        <w:trHeight w:val="264"/>
      </w:trPr>
      <w:tc>
        <w:tcPr>
          <w:tcW w:w="759" w:type="pct"/>
          <w:vMerge/>
          <w:vAlign w:val="center"/>
        </w:tcPr>
        <w:p w14:paraId="00794636" w14:textId="77777777" w:rsidR="00DB0CF4" w:rsidRPr="00F70876" w:rsidRDefault="00DB0CF4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vAlign w:val="center"/>
        </w:tcPr>
        <w:p w14:paraId="47873832" w14:textId="77777777"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14:paraId="2983A0F2" w14:textId="77777777"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vAlign w:val="center"/>
        </w:tcPr>
        <w:p w14:paraId="39C22D7F" w14:textId="77711008" w:rsidR="00DB0CF4" w:rsidRDefault="00DB0CF4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DATE  \@ "MMM yyyy"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684ADE">
            <w:rPr>
              <w:rFonts w:cs="Arial"/>
              <w:noProof/>
              <w:sz w:val="18"/>
              <w:szCs w:val="18"/>
            </w:rPr>
            <w:t>jul. 2020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</w:tr>
    <w:tr w:rsidR="00DC74E6" w:rsidRPr="00F70876" w14:paraId="170B05DB" w14:textId="77777777" w:rsidTr="00DB0CF4">
      <w:trPr>
        <w:trHeight w:val="264"/>
      </w:trPr>
      <w:tc>
        <w:tcPr>
          <w:tcW w:w="759" w:type="pct"/>
          <w:vMerge/>
          <w:vAlign w:val="center"/>
        </w:tcPr>
        <w:p w14:paraId="753DC422" w14:textId="77777777"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sdt>
          <w:sdtPr>
            <w:rPr>
              <w:rFonts w:cs="Arial"/>
              <w:b/>
              <w:sz w:val="18"/>
              <w:szCs w:val="18"/>
            </w:rPr>
            <w:alias w:val="Palabras clave"/>
            <w:tag w:val=""/>
            <w:id w:val="-46063529"/>
            <w:placeholder>
              <w:docPart w:val="E55FBD438B6B427B9E5D0D613D8B622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5D9A3C5E" w14:textId="77F711D7" w:rsidR="00DC74E6" w:rsidRPr="00B2121A" w:rsidRDefault="00262CB6" w:rsidP="004A6A80">
              <w:pPr>
                <w:rPr>
                  <w:rFonts w:cs="Arial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sz w:val="18"/>
                  <w:szCs w:val="18"/>
                </w:rPr>
                <w:t>TWFF</w:t>
              </w:r>
            </w:p>
          </w:sdtContent>
        </w:sdt>
      </w:tc>
      <w:tc>
        <w:tcPr>
          <w:tcW w:w="1462" w:type="pct"/>
          <w:gridSpan w:val="2"/>
          <w:vAlign w:val="center"/>
        </w:tcPr>
        <w:p w14:paraId="010AD145" w14:textId="77777777" w:rsidR="00DC74E6" w:rsidRPr="00F70876" w:rsidRDefault="00DC74E6" w:rsidP="004A6A80">
          <w:pPr>
            <w:ind w:right="58"/>
            <w:jc w:val="center"/>
            <w:rPr>
              <w:rFonts w:cs="Arial"/>
              <w:sz w:val="18"/>
              <w:szCs w:val="18"/>
            </w:rPr>
          </w:pPr>
        </w:p>
      </w:tc>
    </w:tr>
    <w:tr w:rsidR="00DC74E6" w:rsidRPr="00F70876" w14:paraId="29FA81E0" w14:textId="77777777" w:rsidTr="00DB0CF4">
      <w:trPr>
        <w:trHeight w:val="264"/>
      </w:trPr>
      <w:tc>
        <w:tcPr>
          <w:tcW w:w="759" w:type="pct"/>
          <w:vMerge/>
          <w:vAlign w:val="center"/>
        </w:tcPr>
        <w:p w14:paraId="1CEC6878" w14:textId="77777777"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p w14:paraId="347094A1" w14:textId="77777777" w:rsidR="00DC74E6" w:rsidRPr="00B2121A" w:rsidRDefault="000F013B" w:rsidP="004A6A80">
          <w:pPr>
            <w:rPr>
              <w:rFonts w:cs="Arial"/>
              <w:sz w:val="18"/>
              <w:szCs w:val="18"/>
              <w:lang w:eastAsia="es-MX"/>
            </w:rPr>
          </w:pPr>
          <w:sdt>
            <w:sdtPr>
              <w:rPr>
                <w:rFonts w:cs="Arial"/>
                <w:b/>
                <w:sz w:val="18"/>
                <w:szCs w:val="18"/>
              </w:rPr>
              <w:alias w:val="Título"/>
              <w:id w:val="2185923"/>
              <w:placeholder>
                <w:docPart w:val="4B81C4FCADB74193B30FEDBCB67C05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21307">
                <w:rPr>
                  <w:rFonts w:cs="Arial"/>
                  <w:b/>
                  <w:sz w:val="18"/>
                  <w:szCs w:val="18"/>
                  <w:lang w:val="es-CO"/>
                </w:rPr>
                <w:t>Documento del Acta de Cierre del Proyecto</w:t>
              </w:r>
            </w:sdtContent>
          </w:sdt>
        </w:p>
      </w:tc>
      <w:tc>
        <w:tcPr>
          <w:tcW w:w="1462" w:type="pct"/>
          <w:gridSpan w:val="2"/>
          <w:vAlign w:val="center"/>
        </w:tcPr>
        <w:p w14:paraId="5E02BC31" w14:textId="77777777" w:rsidR="00DC74E6" w:rsidRPr="00F70876" w:rsidRDefault="00FF5FB2" w:rsidP="0082483C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DACP</w:t>
          </w:r>
        </w:p>
      </w:tc>
    </w:tr>
  </w:tbl>
  <w:p w14:paraId="0A5536E9" w14:textId="77777777" w:rsidR="00C41627" w:rsidRDefault="00C416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0255E" w14:textId="77777777" w:rsidR="00C41627" w:rsidRDefault="00C416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.75pt;height:9.75pt" o:bullet="t">
        <v:imagedata r:id="rId1" o:title="clip_image001"/>
      </v:shape>
    </w:pict>
  </w:numPicBullet>
  <w:numPicBullet w:numPicBulletId="1">
    <w:pict>
      <v:shape id="_x0000_i1073" type="#_x0000_t75" style="width:9.75pt;height:9.75pt" o:bullet="t">
        <v:imagedata r:id="rId2" o:title="0e200wvp[1]"/>
      </v:shape>
    </w:pict>
  </w:numPicBullet>
  <w:abstractNum w:abstractNumId="0" w15:restartNumberingAfterBreak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660419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9574F"/>
    <w:multiLevelType w:val="multilevel"/>
    <w:tmpl w:val="7BD65C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720D32"/>
    <w:multiLevelType w:val="hybridMultilevel"/>
    <w:tmpl w:val="F1A00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17253"/>
    <w:multiLevelType w:val="hybridMultilevel"/>
    <w:tmpl w:val="5922CA1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1A5A1708"/>
    <w:multiLevelType w:val="hybridMultilevel"/>
    <w:tmpl w:val="632C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662C2"/>
    <w:multiLevelType w:val="hybridMultilevel"/>
    <w:tmpl w:val="E782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90AAF"/>
    <w:multiLevelType w:val="hybridMultilevel"/>
    <w:tmpl w:val="4B36B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A39DC"/>
    <w:multiLevelType w:val="hybridMultilevel"/>
    <w:tmpl w:val="C80C2394"/>
    <w:lvl w:ilvl="0" w:tplc="EC2C0E5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211CE"/>
    <w:multiLevelType w:val="hybridMultilevel"/>
    <w:tmpl w:val="4CBC2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074D66"/>
    <w:multiLevelType w:val="hybridMultilevel"/>
    <w:tmpl w:val="56FEB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78D3530"/>
    <w:multiLevelType w:val="hybridMultilevel"/>
    <w:tmpl w:val="501CA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26312"/>
    <w:multiLevelType w:val="hybridMultilevel"/>
    <w:tmpl w:val="F690BE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52AB6"/>
    <w:multiLevelType w:val="hybridMultilevel"/>
    <w:tmpl w:val="07A0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855E1"/>
    <w:multiLevelType w:val="hybridMultilevel"/>
    <w:tmpl w:val="48926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62F47"/>
    <w:multiLevelType w:val="hybridMultilevel"/>
    <w:tmpl w:val="C340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D63AE"/>
    <w:multiLevelType w:val="hybridMultilevel"/>
    <w:tmpl w:val="ACBA0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A7D29"/>
    <w:multiLevelType w:val="hybridMultilevel"/>
    <w:tmpl w:val="AAC2552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6"/>
  </w:num>
  <w:num w:numId="5">
    <w:abstractNumId w:val="7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3"/>
  </w:num>
  <w:num w:numId="15">
    <w:abstractNumId w:val="3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2"/>
  </w:num>
  <w:num w:numId="21">
    <w:abstractNumId w:val="18"/>
  </w:num>
  <w:num w:numId="22">
    <w:abstractNumId w:val="9"/>
  </w:num>
  <w:num w:numId="23">
    <w:abstractNumId w:val="1"/>
  </w:num>
  <w:num w:numId="24">
    <w:abstractNumId w:val="1"/>
  </w:num>
  <w:num w:numId="25">
    <w:abstractNumId w:val="0"/>
  </w:num>
  <w:num w:numId="26">
    <w:abstractNumId w:val="2"/>
  </w:num>
  <w:num w:numId="27">
    <w:abstractNumId w:val="14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C75"/>
    <w:rsid w:val="00001CA7"/>
    <w:rsid w:val="00006138"/>
    <w:rsid w:val="00010B48"/>
    <w:rsid w:val="00015354"/>
    <w:rsid w:val="00016300"/>
    <w:rsid w:val="00030400"/>
    <w:rsid w:val="000310C1"/>
    <w:rsid w:val="00034BB7"/>
    <w:rsid w:val="0004724B"/>
    <w:rsid w:val="00057074"/>
    <w:rsid w:val="00057D8B"/>
    <w:rsid w:val="0006005C"/>
    <w:rsid w:val="00061A51"/>
    <w:rsid w:val="00083D39"/>
    <w:rsid w:val="000941F6"/>
    <w:rsid w:val="0009477A"/>
    <w:rsid w:val="000A0142"/>
    <w:rsid w:val="000A247F"/>
    <w:rsid w:val="000A3E5E"/>
    <w:rsid w:val="000A43ED"/>
    <w:rsid w:val="000B0928"/>
    <w:rsid w:val="000B2FBF"/>
    <w:rsid w:val="000B60E6"/>
    <w:rsid w:val="000B7CFD"/>
    <w:rsid w:val="000C48C6"/>
    <w:rsid w:val="000E0F0B"/>
    <w:rsid w:val="000E2B4A"/>
    <w:rsid w:val="000F013B"/>
    <w:rsid w:val="000F215A"/>
    <w:rsid w:val="00102F9F"/>
    <w:rsid w:val="00103DD0"/>
    <w:rsid w:val="0011364C"/>
    <w:rsid w:val="00114257"/>
    <w:rsid w:val="00135B5E"/>
    <w:rsid w:val="001409F5"/>
    <w:rsid w:val="001436E8"/>
    <w:rsid w:val="001517BD"/>
    <w:rsid w:val="00151931"/>
    <w:rsid w:val="00155375"/>
    <w:rsid w:val="001638D7"/>
    <w:rsid w:val="00167577"/>
    <w:rsid w:val="00174723"/>
    <w:rsid w:val="00176311"/>
    <w:rsid w:val="00184EF1"/>
    <w:rsid w:val="0018589E"/>
    <w:rsid w:val="00193817"/>
    <w:rsid w:val="00195503"/>
    <w:rsid w:val="001976B4"/>
    <w:rsid w:val="001A3911"/>
    <w:rsid w:val="001A5BB9"/>
    <w:rsid w:val="001A681B"/>
    <w:rsid w:val="001A7F4D"/>
    <w:rsid w:val="001B12E2"/>
    <w:rsid w:val="001B1A8A"/>
    <w:rsid w:val="001B469F"/>
    <w:rsid w:val="001C0F4E"/>
    <w:rsid w:val="001C30A7"/>
    <w:rsid w:val="001D1884"/>
    <w:rsid w:val="001D735A"/>
    <w:rsid w:val="001D7C27"/>
    <w:rsid w:val="001E12B0"/>
    <w:rsid w:val="001E136A"/>
    <w:rsid w:val="001E27A0"/>
    <w:rsid w:val="001F5285"/>
    <w:rsid w:val="00203CF5"/>
    <w:rsid w:val="00212E23"/>
    <w:rsid w:val="00216DB3"/>
    <w:rsid w:val="00217418"/>
    <w:rsid w:val="0023066C"/>
    <w:rsid w:val="002355A7"/>
    <w:rsid w:val="00237A85"/>
    <w:rsid w:val="00242003"/>
    <w:rsid w:val="00242B29"/>
    <w:rsid w:val="00251CE1"/>
    <w:rsid w:val="00251E9B"/>
    <w:rsid w:val="0025279D"/>
    <w:rsid w:val="00261100"/>
    <w:rsid w:val="00262CB6"/>
    <w:rsid w:val="00267E23"/>
    <w:rsid w:val="00271A81"/>
    <w:rsid w:val="00272562"/>
    <w:rsid w:val="00272B19"/>
    <w:rsid w:val="00275198"/>
    <w:rsid w:val="00291AA6"/>
    <w:rsid w:val="00291AF0"/>
    <w:rsid w:val="002973B2"/>
    <w:rsid w:val="002977C5"/>
    <w:rsid w:val="002A2469"/>
    <w:rsid w:val="002B1F79"/>
    <w:rsid w:val="002B249D"/>
    <w:rsid w:val="002C27A1"/>
    <w:rsid w:val="002C44F1"/>
    <w:rsid w:val="002C68DB"/>
    <w:rsid w:val="002C7650"/>
    <w:rsid w:val="002D0FD5"/>
    <w:rsid w:val="002D1627"/>
    <w:rsid w:val="002D543B"/>
    <w:rsid w:val="002E1935"/>
    <w:rsid w:val="002E27E2"/>
    <w:rsid w:val="002E748C"/>
    <w:rsid w:val="002E770F"/>
    <w:rsid w:val="002E792F"/>
    <w:rsid w:val="002F5B5A"/>
    <w:rsid w:val="00304489"/>
    <w:rsid w:val="00312326"/>
    <w:rsid w:val="00313CD2"/>
    <w:rsid w:val="00315919"/>
    <w:rsid w:val="00315CEB"/>
    <w:rsid w:val="00316DE3"/>
    <w:rsid w:val="00320937"/>
    <w:rsid w:val="00320E54"/>
    <w:rsid w:val="00323164"/>
    <w:rsid w:val="00323971"/>
    <w:rsid w:val="00324574"/>
    <w:rsid w:val="00333AAF"/>
    <w:rsid w:val="00335408"/>
    <w:rsid w:val="00335E36"/>
    <w:rsid w:val="00352E53"/>
    <w:rsid w:val="00354101"/>
    <w:rsid w:val="00355128"/>
    <w:rsid w:val="00364BCC"/>
    <w:rsid w:val="00371284"/>
    <w:rsid w:val="003725C0"/>
    <w:rsid w:val="00373D63"/>
    <w:rsid w:val="00374967"/>
    <w:rsid w:val="003804CB"/>
    <w:rsid w:val="00384B3E"/>
    <w:rsid w:val="0038549E"/>
    <w:rsid w:val="00391360"/>
    <w:rsid w:val="003913EF"/>
    <w:rsid w:val="003963D4"/>
    <w:rsid w:val="003A42A8"/>
    <w:rsid w:val="003A433F"/>
    <w:rsid w:val="003A6F5D"/>
    <w:rsid w:val="003A7FE5"/>
    <w:rsid w:val="003B2003"/>
    <w:rsid w:val="003B6C9F"/>
    <w:rsid w:val="003B70DB"/>
    <w:rsid w:val="003B7E2B"/>
    <w:rsid w:val="003C0209"/>
    <w:rsid w:val="003C2DC1"/>
    <w:rsid w:val="003C5B18"/>
    <w:rsid w:val="003C5FCF"/>
    <w:rsid w:val="003C6949"/>
    <w:rsid w:val="003D08E2"/>
    <w:rsid w:val="003D1C2D"/>
    <w:rsid w:val="003D4695"/>
    <w:rsid w:val="003D73C0"/>
    <w:rsid w:val="003E00E3"/>
    <w:rsid w:val="00401447"/>
    <w:rsid w:val="004031F1"/>
    <w:rsid w:val="00407C55"/>
    <w:rsid w:val="004223EA"/>
    <w:rsid w:val="004322C2"/>
    <w:rsid w:val="00443619"/>
    <w:rsid w:val="00443A6F"/>
    <w:rsid w:val="004452E0"/>
    <w:rsid w:val="00453666"/>
    <w:rsid w:val="00465AE4"/>
    <w:rsid w:val="00474BAB"/>
    <w:rsid w:val="0047545A"/>
    <w:rsid w:val="00477797"/>
    <w:rsid w:val="00480157"/>
    <w:rsid w:val="00482464"/>
    <w:rsid w:val="0048491C"/>
    <w:rsid w:val="00486B68"/>
    <w:rsid w:val="00494268"/>
    <w:rsid w:val="00495AC9"/>
    <w:rsid w:val="004A2255"/>
    <w:rsid w:val="004A3F94"/>
    <w:rsid w:val="004A6A80"/>
    <w:rsid w:val="004B265B"/>
    <w:rsid w:val="004B658C"/>
    <w:rsid w:val="004B74C9"/>
    <w:rsid w:val="004C0D91"/>
    <w:rsid w:val="004C130B"/>
    <w:rsid w:val="004C21E1"/>
    <w:rsid w:val="004D19E1"/>
    <w:rsid w:val="004D24CE"/>
    <w:rsid w:val="004D5B44"/>
    <w:rsid w:val="004E07C6"/>
    <w:rsid w:val="00505AF9"/>
    <w:rsid w:val="0051366D"/>
    <w:rsid w:val="00517778"/>
    <w:rsid w:val="005178C0"/>
    <w:rsid w:val="0052168A"/>
    <w:rsid w:val="005268D0"/>
    <w:rsid w:val="005308BC"/>
    <w:rsid w:val="00532951"/>
    <w:rsid w:val="005371C6"/>
    <w:rsid w:val="0055210E"/>
    <w:rsid w:val="005560FF"/>
    <w:rsid w:val="00562B3C"/>
    <w:rsid w:val="00562F87"/>
    <w:rsid w:val="005644B9"/>
    <w:rsid w:val="005673F3"/>
    <w:rsid w:val="00574306"/>
    <w:rsid w:val="005826CE"/>
    <w:rsid w:val="00583F69"/>
    <w:rsid w:val="0058600A"/>
    <w:rsid w:val="00587CFA"/>
    <w:rsid w:val="005910A1"/>
    <w:rsid w:val="005A43E7"/>
    <w:rsid w:val="005A5ECC"/>
    <w:rsid w:val="005B2FD7"/>
    <w:rsid w:val="005B3A8C"/>
    <w:rsid w:val="005B72DC"/>
    <w:rsid w:val="005B7566"/>
    <w:rsid w:val="005C0B31"/>
    <w:rsid w:val="005C4B40"/>
    <w:rsid w:val="005D15E5"/>
    <w:rsid w:val="005D3789"/>
    <w:rsid w:val="005D4902"/>
    <w:rsid w:val="005D4BC8"/>
    <w:rsid w:val="005D6478"/>
    <w:rsid w:val="005D683D"/>
    <w:rsid w:val="005F1089"/>
    <w:rsid w:val="005F5E37"/>
    <w:rsid w:val="005F66A1"/>
    <w:rsid w:val="005F6AF2"/>
    <w:rsid w:val="006015DA"/>
    <w:rsid w:val="00602115"/>
    <w:rsid w:val="006067AB"/>
    <w:rsid w:val="006178BC"/>
    <w:rsid w:val="00620078"/>
    <w:rsid w:val="00621307"/>
    <w:rsid w:val="006334F2"/>
    <w:rsid w:val="00644E56"/>
    <w:rsid w:val="0064635B"/>
    <w:rsid w:val="00647309"/>
    <w:rsid w:val="00660174"/>
    <w:rsid w:val="006657D7"/>
    <w:rsid w:val="00666167"/>
    <w:rsid w:val="006669CD"/>
    <w:rsid w:val="00671200"/>
    <w:rsid w:val="00684ADE"/>
    <w:rsid w:val="00685EB5"/>
    <w:rsid w:val="00692343"/>
    <w:rsid w:val="006A0CBD"/>
    <w:rsid w:val="006A22E1"/>
    <w:rsid w:val="006A3127"/>
    <w:rsid w:val="006A32BF"/>
    <w:rsid w:val="006A592C"/>
    <w:rsid w:val="006A67A2"/>
    <w:rsid w:val="006B1058"/>
    <w:rsid w:val="006B6F0C"/>
    <w:rsid w:val="006C396E"/>
    <w:rsid w:val="006D1C56"/>
    <w:rsid w:val="006E0AC6"/>
    <w:rsid w:val="006E2F05"/>
    <w:rsid w:val="006F04D5"/>
    <w:rsid w:val="006F4829"/>
    <w:rsid w:val="006F5E2F"/>
    <w:rsid w:val="0070122A"/>
    <w:rsid w:val="00701EDF"/>
    <w:rsid w:val="00704D51"/>
    <w:rsid w:val="00705FD3"/>
    <w:rsid w:val="0071242D"/>
    <w:rsid w:val="0071256F"/>
    <w:rsid w:val="00712D88"/>
    <w:rsid w:val="0071306D"/>
    <w:rsid w:val="00713087"/>
    <w:rsid w:val="007206AB"/>
    <w:rsid w:val="007231E5"/>
    <w:rsid w:val="00730113"/>
    <w:rsid w:val="007302D9"/>
    <w:rsid w:val="00731096"/>
    <w:rsid w:val="00731846"/>
    <w:rsid w:val="00735D9E"/>
    <w:rsid w:val="00736075"/>
    <w:rsid w:val="00736B3B"/>
    <w:rsid w:val="007469C2"/>
    <w:rsid w:val="00746D57"/>
    <w:rsid w:val="0076266D"/>
    <w:rsid w:val="00764B9D"/>
    <w:rsid w:val="00766542"/>
    <w:rsid w:val="00770998"/>
    <w:rsid w:val="00772067"/>
    <w:rsid w:val="007764E1"/>
    <w:rsid w:val="00786C32"/>
    <w:rsid w:val="007870AA"/>
    <w:rsid w:val="00791716"/>
    <w:rsid w:val="007956CD"/>
    <w:rsid w:val="00795917"/>
    <w:rsid w:val="007A13FB"/>
    <w:rsid w:val="007A59FB"/>
    <w:rsid w:val="007A6870"/>
    <w:rsid w:val="007B08BB"/>
    <w:rsid w:val="007B1604"/>
    <w:rsid w:val="007B6CE2"/>
    <w:rsid w:val="007C318E"/>
    <w:rsid w:val="007C5D8E"/>
    <w:rsid w:val="007C6B6F"/>
    <w:rsid w:val="007D2057"/>
    <w:rsid w:val="007D26BD"/>
    <w:rsid w:val="007D5D8E"/>
    <w:rsid w:val="007E4BA1"/>
    <w:rsid w:val="007E5AC0"/>
    <w:rsid w:val="008002DC"/>
    <w:rsid w:val="0080197E"/>
    <w:rsid w:val="00802BF0"/>
    <w:rsid w:val="008174DA"/>
    <w:rsid w:val="0082483C"/>
    <w:rsid w:val="00825576"/>
    <w:rsid w:val="0083028A"/>
    <w:rsid w:val="008312CF"/>
    <w:rsid w:val="00831534"/>
    <w:rsid w:val="00832BD8"/>
    <w:rsid w:val="00835E7A"/>
    <w:rsid w:val="00836786"/>
    <w:rsid w:val="00840894"/>
    <w:rsid w:val="00845056"/>
    <w:rsid w:val="0084524A"/>
    <w:rsid w:val="00846D75"/>
    <w:rsid w:val="00850C54"/>
    <w:rsid w:val="008511CF"/>
    <w:rsid w:val="00853BCE"/>
    <w:rsid w:val="00857DDB"/>
    <w:rsid w:val="008648F6"/>
    <w:rsid w:val="008660B1"/>
    <w:rsid w:val="00867642"/>
    <w:rsid w:val="00872156"/>
    <w:rsid w:val="00874C7D"/>
    <w:rsid w:val="00885515"/>
    <w:rsid w:val="00885A16"/>
    <w:rsid w:val="00886DF7"/>
    <w:rsid w:val="008903A7"/>
    <w:rsid w:val="00895349"/>
    <w:rsid w:val="008A3DF8"/>
    <w:rsid w:val="008A5B33"/>
    <w:rsid w:val="008A7C35"/>
    <w:rsid w:val="008B0996"/>
    <w:rsid w:val="008C2765"/>
    <w:rsid w:val="008C5077"/>
    <w:rsid w:val="008C5DE3"/>
    <w:rsid w:val="008C7F84"/>
    <w:rsid w:val="008D0B48"/>
    <w:rsid w:val="008D3226"/>
    <w:rsid w:val="008D3925"/>
    <w:rsid w:val="008E12DE"/>
    <w:rsid w:val="008E3595"/>
    <w:rsid w:val="008E4AA1"/>
    <w:rsid w:val="008E7358"/>
    <w:rsid w:val="008F108D"/>
    <w:rsid w:val="00914687"/>
    <w:rsid w:val="00916167"/>
    <w:rsid w:val="00917291"/>
    <w:rsid w:val="00924077"/>
    <w:rsid w:val="009316E4"/>
    <w:rsid w:val="00944EA2"/>
    <w:rsid w:val="009551FC"/>
    <w:rsid w:val="009565F2"/>
    <w:rsid w:val="00966813"/>
    <w:rsid w:val="00971133"/>
    <w:rsid w:val="009A1A4B"/>
    <w:rsid w:val="009A4641"/>
    <w:rsid w:val="009A46D9"/>
    <w:rsid w:val="009A6EC1"/>
    <w:rsid w:val="009B3CF7"/>
    <w:rsid w:val="009B7D88"/>
    <w:rsid w:val="009C16F7"/>
    <w:rsid w:val="009C2D3C"/>
    <w:rsid w:val="009C50A0"/>
    <w:rsid w:val="009D5774"/>
    <w:rsid w:val="009D58A1"/>
    <w:rsid w:val="009D681D"/>
    <w:rsid w:val="009D6C6D"/>
    <w:rsid w:val="009E0171"/>
    <w:rsid w:val="009E7429"/>
    <w:rsid w:val="009F0E03"/>
    <w:rsid w:val="009F40C9"/>
    <w:rsid w:val="009F5FEA"/>
    <w:rsid w:val="009F6A17"/>
    <w:rsid w:val="009F70AD"/>
    <w:rsid w:val="00A00A36"/>
    <w:rsid w:val="00A038AC"/>
    <w:rsid w:val="00A05A19"/>
    <w:rsid w:val="00A069F1"/>
    <w:rsid w:val="00A07AAA"/>
    <w:rsid w:val="00A22A38"/>
    <w:rsid w:val="00A26FE2"/>
    <w:rsid w:val="00A27137"/>
    <w:rsid w:val="00A27C56"/>
    <w:rsid w:val="00A41A50"/>
    <w:rsid w:val="00A4619F"/>
    <w:rsid w:val="00A46BAA"/>
    <w:rsid w:val="00A533ED"/>
    <w:rsid w:val="00A55E5D"/>
    <w:rsid w:val="00A64595"/>
    <w:rsid w:val="00A64B36"/>
    <w:rsid w:val="00A66080"/>
    <w:rsid w:val="00A6670F"/>
    <w:rsid w:val="00A70863"/>
    <w:rsid w:val="00A70F78"/>
    <w:rsid w:val="00A71E61"/>
    <w:rsid w:val="00A74EEA"/>
    <w:rsid w:val="00A76605"/>
    <w:rsid w:val="00A82C75"/>
    <w:rsid w:val="00A839DC"/>
    <w:rsid w:val="00A9261D"/>
    <w:rsid w:val="00A97324"/>
    <w:rsid w:val="00AA3DB3"/>
    <w:rsid w:val="00AC0A67"/>
    <w:rsid w:val="00AC1310"/>
    <w:rsid w:val="00AC1897"/>
    <w:rsid w:val="00AC1ED8"/>
    <w:rsid w:val="00AC310A"/>
    <w:rsid w:val="00AC68A6"/>
    <w:rsid w:val="00AD104F"/>
    <w:rsid w:val="00AD3865"/>
    <w:rsid w:val="00AD58A7"/>
    <w:rsid w:val="00AD6CFC"/>
    <w:rsid w:val="00AE1FC9"/>
    <w:rsid w:val="00AE2222"/>
    <w:rsid w:val="00AE6183"/>
    <w:rsid w:val="00AE66BE"/>
    <w:rsid w:val="00AE7851"/>
    <w:rsid w:val="00AF3211"/>
    <w:rsid w:val="00AF68E6"/>
    <w:rsid w:val="00B00396"/>
    <w:rsid w:val="00B014F2"/>
    <w:rsid w:val="00B05BFD"/>
    <w:rsid w:val="00B12B72"/>
    <w:rsid w:val="00B160CD"/>
    <w:rsid w:val="00B2121A"/>
    <w:rsid w:val="00B23B8E"/>
    <w:rsid w:val="00B25D54"/>
    <w:rsid w:val="00B2611F"/>
    <w:rsid w:val="00B26B6B"/>
    <w:rsid w:val="00B301F6"/>
    <w:rsid w:val="00B30C0E"/>
    <w:rsid w:val="00B404EF"/>
    <w:rsid w:val="00B46889"/>
    <w:rsid w:val="00B51048"/>
    <w:rsid w:val="00B56A2B"/>
    <w:rsid w:val="00B718A9"/>
    <w:rsid w:val="00B71D7D"/>
    <w:rsid w:val="00B73CAB"/>
    <w:rsid w:val="00B76551"/>
    <w:rsid w:val="00B7709B"/>
    <w:rsid w:val="00B77B04"/>
    <w:rsid w:val="00B84A9F"/>
    <w:rsid w:val="00B858F0"/>
    <w:rsid w:val="00B86907"/>
    <w:rsid w:val="00B8774C"/>
    <w:rsid w:val="00B9182D"/>
    <w:rsid w:val="00B975D4"/>
    <w:rsid w:val="00BA3B16"/>
    <w:rsid w:val="00BA5201"/>
    <w:rsid w:val="00BB13E0"/>
    <w:rsid w:val="00BB3514"/>
    <w:rsid w:val="00BB7DD6"/>
    <w:rsid w:val="00BC1662"/>
    <w:rsid w:val="00BC2676"/>
    <w:rsid w:val="00BC5A06"/>
    <w:rsid w:val="00BD2E2D"/>
    <w:rsid w:val="00BD7ECB"/>
    <w:rsid w:val="00BE5539"/>
    <w:rsid w:val="00C0115E"/>
    <w:rsid w:val="00C0179F"/>
    <w:rsid w:val="00C06224"/>
    <w:rsid w:val="00C07228"/>
    <w:rsid w:val="00C107ED"/>
    <w:rsid w:val="00C1397C"/>
    <w:rsid w:val="00C23DC5"/>
    <w:rsid w:val="00C264C8"/>
    <w:rsid w:val="00C30A90"/>
    <w:rsid w:val="00C32DCA"/>
    <w:rsid w:val="00C32EE8"/>
    <w:rsid w:val="00C41627"/>
    <w:rsid w:val="00C42ECB"/>
    <w:rsid w:val="00C44AA3"/>
    <w:rsid w:val="00C462B1"/>
    <w:rsid w:val="00C47AE3"/>
    <w:rsid w:val="00C50BF4"/>
    <w:rsid w:val="00C51A42"/>
    <w:rsid w:val="00C54E18"/>
    <w:rsid w:val="00C57BD1"/>
    <w:rsid w:val="00C62A1A"/>
    <w:rsid w:val="00C655F7"/>
    <w:rsid w:val="00C80B07"/>
    <w:rsid w:val="00C956AC"/>
    <w:rsid w:val="00CA0D2C"/>
    <w:rsid w:val="00CB38D4"/>
    <w:rsid w:val="00CB3C0E"/>
    <w:rsid w:val="00CB4072"/>
    <w:rsid w:val="00CD7D98"/>
    <w:rsid w:val="00CE35B0"/>
    <w:rsid w:val="00CE7401"/>
    <w:rsid w:val="00CE7C31"/>
    <w:rsid w:val="00D06B91"/>
    <w:rsid w:val="00D114EC"/>
    <w:rsid w:val="00D13A65"/>
    <w:rsid w:val="00D13E89"/>
    <w:rsid w:val="00D206E1"/>
    <w:rsid w:val="00D20751"/>
    <w:rsid w:val="00D2471B"/>
    <w:rsid w:val="00D24E39"/>
    <w:rsid w:val="00D372AB"/>
    <w:rsid w:val="00D442D9"/>
    <w:rsid w:val="00D55647"/>
    <w:rsid w:val="00D63D54"/>
    <w:rsid w:val="00D70D4D"/>
    <w:rsid w:val="00D80DEF"/>
    <w:rsid w:val="00D80FF7"/>
    <w:rsid w:val="00D826B0"/>
    <w:rsid w:val="00D85019"/>
    <w:rsid w:val="00D90A81"/>
    <w:rsid w:val="00D90ECC"/>
    <w:rsid w:val="00D936C8"/>
    <w:rsid w:val="00DA113E"/>
    <w:rsid w:val="00DA4CEF"/>
    <w:rsid w:val="00DA7891"/>
    <w:rsid w:val="00DB0CF4"/>
    <w:rsid w:val="00DB225F"/>
    <w:rsid w:val="00DB3A37"/>
    <w:rsid w:val="00DC4D2D"/>
    <w:rsid w:val="00DC74E6"/>
    <w:rsid w:val="00DD3119"/>
    <w:rsid w:val="00DD3140"/>
    <w:rsid w:val="00DE2FCD"/>
    <w:rsid w:val="00DE468A"/>
    <w:rsid w:val="00DE664D"/>
    <w:rsid w:val="00DE6917"/>
    <w:rsid w:val="00DF04DA"/>
    <w:rsid w:val="00DF28C1"/>
    <w:rsid w:val="00DF79CD"/>
    <w:rsid w:val="00E02FB7"/>
    <w:rsid w:val="00E060B9"/>
    <w:rsid w:val="00E074B9"/>
    <w:rsid w:val="00E15C54"/>
    <w:rsid w:val="00E2020E"/>
    <w:rsid w:val="00E2162B"/>
    <w:rsid w:val="00E3088B"/>
    <w:rsid w:val="00E332ED"/>
    <w:rsid w:val="00E36166"/>
    <w:rsid w:val="00E43045"/>
    <w:rsid w:val="00E43046"/>
    <w:rsid w:val="00E431F3"/>
    <w:rsid w:val="00E556B7"/>
    <w:rsid w:val="00E648AA"/>
    <w:rsid w:val="00E6706A"/>
    <w:rsid w:val="00E6748C"/>
    <w:rsid w:val="00E73BAA"/>
    <w:rsid w:val="00E90B13"/>
    <w:rsid w:val="00E93BC1"/>
    <w:rsid w:val="00E969FA"/>
    <w:rsid w:val="00EA283F"/>
    <w:rsid w:val="00ED2A3F"/>
    <w:rsid w:val="00ED2EB2"/>
    <w:rsid w:val="00ED5242"/>
    <w:rsid w:val="00ED73A6"/>
    <w:rsid w:val="00ED7850"/>
    <w:rsid w:val="00EE30CF"/>
    <w:rsid w:val="00EE7316"/>
    <w:rsid w:val="00EF1170"/>
    <w:rsid w:val="00F02C5D"/>
    <w:rsid w:val="00F05855"/>
    <w:rsid w:val="00F063B4"/>
    <w:rsid w:val="00F079BA"/>
    <w:rsid w:val="00F12C4F"/>
    <w:rsid w:val="00F134A6"/>
    <w:rsid w:val="00F24D77"/>
    <w:rsid w:val="00F348C3"/>
    <w:rsid w:val="00F34E69"/>
    <w:rsid w:val="00F360F4"/>
    <w:rsid w:val="00F379BB"/>
    <w:rsid w:val="00F51FC9"/>
    <w:rsid w:val="00F544B7"/>
    <w:rsid w:val="00F60810"/>
    <w:rsid w:val="00F612ED"/>
    <w:rsid w:val="00F645B9"/>
    <w:rsid w:val="00F65267"/>
    <w:rsid w:val="00F70876"/>
    <w:rsid w:val="00F70E11"/>
    <w:rsid w:val="00F71618"/>
    <w:rsid w:val="00F73469"/>
    <w:rsid w:val="00F80F10"/>
    <w:rsid w:val="00F83619"/>
    <w:rsid w:val="00F83EB5"/>
    <w:rsid w:val="00F9087C"/>
    <w:rsid w:val="00F9259B"/>
    <w:rsid w:val="00F963BB"/>
    <w:rsid w:val="00F97B3F"/>
    <w:rsid w:val="00FA3B31"/>
    <w:rsid w:val="00FA784E"/>
    <w:rsid w:val="00FB0811"/>
    <w:rsid w:val="00FB3F94"/>
    <w:rsid w:val="00FC1CEC"/>
    <w:rsid w:val="00FC2352"/>
    <w:rsid w:val="00FC550F"/>
    <w:rsid w:val="00FC734A"/>
    <w:rsid w:val="00FD6204"/>
    <w:rsid w:val="00FE14B7"/>
    <w:rsid w:val="00FE6561"/>
    <w:rsid w:val="00FF0718"/>
    <w:rsid w:val="00FF3B6C"/>
    <w:rsid w:val="00FF4EC4"/>
    <w:rsid w:val="00FF5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3407A7C7"/>
  <w15:docId w15:val="{F1D847EE-8C18-410E-8821-287952C3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6764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</w:rPr>
  </w:style>
  <w:style w:type="paragraph" w:styleId="Ttulo2">
    <w:name w:val="heading 2"/>
    <w:basedOn w:val="Ttulo1"/>
    <w:next w:val="Normal"/>
    <w:autoRedefine/>
    <w:qFormat/>
    <w:rsid w:val="00F348C3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271A81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477797"/>
    <w:pPr>
      <w:widowControl w:val="0"/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0B0928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bsica1">
    <w:name w:val="Table Simple 1"/>
    <w:basedOn w:val="Tablanormal"/>
    <w:rsid w:val="00FE14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stiloinfoblueAntes12pto">
    <w:name w:val="Estilo infoblue + Antes:  12 pto"/>
    <w:basedOn w:val="infoblue0"/>
    <w:next w:val="Normal"/>
    <w:rsid w:val="002E770F"/>
    <w:pPr>
      <w:spacing w:before="240"/>
    </w:pPr>
  </w:style>
  <w:style w:type="paragraph" w:customStyle="1" w:styleId="Bullet">
    <w:name w:val="Bullet"/>
    <w:basedOn w:val="Normal"/>
    <w:rsid w:val="00886DF7"/>
    <w:pPr>
      <w:numPr>
        <w:numId w:val="22"/>
      </w:numPr>
      <w:tabs>
        <w:tab w:val="left" w:pos="720"/>
      </w:tabs>
      <w:spacing w:before="120"/>
      <w:ind w:right="360"/>
    </w:pPr>
    <w:rPr>
      <w:rFonts w:ascii="Book Antiqua" w:eastAsia="Times New Roman" w:hAnsi="Book Antiqua"/>
      <w:szCs w:val="20"/>
    </w:rPr>
  </w:style>
  <w:style w:type="character" w:customStyle="1" w:styleId="ft">
    <w:name w:val="ft"/>
    <w:basedOn w:val="Fuentedeprrafopredeter"/>
    <w:rsid w:val="00DD3140"/>
  </w:style>
  <w:style w:type="character" w:customStyle="1" w:styleId="Ttulo5Car">
    <w:name w:val="Título 5 Car"/>
    <w:basedOn w:val="Fuentedeprrafopredeter"/>
    <w:link w:val="Ttulo5"/>
    <w:rsid w:val="006015DA"/>
    <w:rPr>
      <w:rFonts w:ascii="Arial" w:hAnsi="Arial"/>
      <w:b/>
      <w:szCs w:val="18"/>
      <w:lang w:eastAsia="en-US"/>
    </w:rPr>
  </w:style>
  <w:style w:type="paragraph" w:customStyle="1" w:styleId="Normal1">
    <w:name w:val="Normal1"/>
    <w:basedOn w:val="Normal"/>
    <w:rsid w:val="005D3789"/>
    <w:pPr>
      <w:tabs>
        <w:tab w:val="left" w:pos="-720"/>
        <w:tab w:val="left" w:pos="0"/>
        <w:tab w:val="left" w:pos="720"/>
      </w:tabs>
      <w:suppressAutoHyphens/>
      <w:spacing w:after="240"/>
      <w:ind w:left="1440"/>
    </w:pPr>
    <w:rPr>
      <w:rFonts w:eastAsia="Times New Roman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5_7_2_A15F10_DSTRP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9389BE2AD9451B9E9FB0A157DE3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0AAC3-740F-44AB-9292-2467FF37B564}"/>
      </w:docPartPr>
      <w:docPartBody>
        <w:p w:rsidR="007A7F68" w:rsidRDefault="000A0881">
          <w:pPr>
            <w:pStyle w:val="559389BE2AD9451B9E9FB0A157DE33C0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FB7D09FF7A1247D4AD186867C91B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65B3-24FC-4B82-9088-795F573BBAED}"/>
      </w:docPartPr>
      <w:docPartBody>
        <w:p w:rsidR="007A7F68" w:rsidRDefault="000A0881">
          <w:pPr>
            <w:pStyle w:val="FB7D09FF7A1247D4AD186867C91BA76F"/>
          </w:pPr>
          <w:r w:rsidRPr="006926CE">
            <w:rPr>
              <w:rStyle w:val="Textodelmarcadordeposicin"/>
            </w:rPr>
            <w:t>[Título]</w:t>
          </w:r>
        </w:p>
      </w:docPartBody>
    </w:docPart>
    <w:docPart>
      <w:docPartPr>
        <w:name w:val="88F44EB7EF5946A993424420BF1A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7D3F9-45F7-4802-AE45-2C4DFD43D2C2}"/>
      </w:docPartPr>
      <w:docPartBody>
        <w:p w:rsidR="007A7F68" w:rsidRDefault="000A0881">
          <w:pPr>
            <w:pStyle w:val="88F44EB7EF5946A993424420BF1A0904"/>
          </w:pPr>
          <w:r w:rsidRPr="0071420A">
            <w:rPr>
              <w:rStyle w:val="Textodelmarcadordeposicin"/>
            </w:rPr>
            <w:t>[Título]</w:t>
          </w:r>
        </w:p>
      </w:docPartBody>
    </w:docPart>
    <w:docPart>
      <w:docPartPr>
        <w:name w:val="E55FBD438B6B427B9E5D0D613D8B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BD4FD-6DE6-4C31-A9AF-CAE432B0A158}"/>
      </w:docPartPr>
      <w:docPartBody>
        <w:p w:rsidR="007A7F68" w:rsidRDefault="000A0881">
          <w:pPr>
            <w:pStyle w:val="E55FBD438B6B427B9E5D0D613D8B6228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4B81C4FCADB74193B30FEDBCB67C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F5AC5-789D-47FD-B013-4C892433DE63}"/>
      </w:docPartPr>
      <w:docPartBody>
        <w:p w:rsidR="007A7F68" w:rsidRDefault="000A0881">
          <w:pPr>
            <w:pStyle w:val="4B81C4FCADB74193B30FEDBCB67C053B"/>
          </w:pPr>
          <w:r w:rsidRPr="00B56552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881"/>
    <w:rsid w:val="00057A4C"/>
    <w:rsid w:val="000A0881"/>
    <w:rsid w:val="001327C4"/>
    <w:rsid w:val="004817AC"/>
    <w:rsid w:val="00722DF1"/>
    <w:rsid w:val="007A7F68"/>
    <w:rsid w:val="00D7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59389BE2AD9451B9E9FB0A157DE33C0">
    <w:name w:val="559389BE2AD9451B9E9FB0A157DE33C0"/>
  </w:style>
  <w:style w:type="paragraph" w:customStyle="1" w:styleId="FB7D09FF7A1247D4AD186867C91BA76F">
    <w:name w:val="FB7D09FF7A1247D4AD186867C91BA76F"/>
  </w:style>
  <w:style w:type="paragraph" w:customStyle="1" w:styleId="88F44EB7EF5946A993424420BF1A0904">
    <w:name w:val="88F44EB7EF5946A993424420BF1A0904"/>
  </w:style>
  <w:style w:type="paragraph" w:customStyle="1" w:styleId="A70BF2AD85804DD6B991E4278399071C">
    <w:name w:val="A70BF2AD85804DD6B991E4278399071C"/>
  </w:style>
  <w:style w:type="paragraph" w:customStyle="1" w:styleId="010AD154EF684D338F7682932AF6D8F4">
    <w:name w:val="010AD154EF684D338F7682932AF6D8F4"/>
  </w:style>
  <w:style w:type="paragraph" w:customStyle="1" w:styleId="1EA3587238DC4A71B50F26FAE473DDF6">
    <w:name w:val="1EA3587238DC4A71B50F26FAE473DDF6"/>
  </w:style>
  <w:style w:type="paragraph" w:customStyle="1" w:styleId="E55FBD438B6B427B9E5D0D613D8B6228">
    <w:name w:val="E55FBD438B6B427B9E5D0D613D8B6228"/>
  </w:style>
  <w:style w:type="paragraph" w:customStyle="1" w:styleId="4B81C4FCADB74193B30FEDBCB67C053B">
    <w:name w:val="4B81C4FCADB74193B30FEDBCB67C0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EF60-B2BF-406C-942F-25F27B4E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5_7_2_A15F10_DSTRPU.dotx</Template>
  <TotalTime>255</TotalTime>
  <Pages>6</Pages>
  <Words>601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del Acta de Cierre del Proyecto</vt:lpstr>
      <vt:lpstr>&lt;Nombre del Proyecto&gt;</vt:lpstr>
    </vt:vector>
  </TitlesOfParts>
  <Manager>OFICIALÍA MAYOR</Manager>
  <Company>SECRETARÍA DE COMUNICACIONES Y TRANSPORTES</Company>
  <LinksUpToDate>false</LinksUpToDate>
  <CharactersWithSpaces>3901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del Acta de Cierre del Proyecto</dc:title>
  <dc:subject>UNIDAD DE TECNOLOGÍAS DE INFORMACIÓN Y COMUNICACIONES</dc:subject>
  <dc:creator>Luffi</dc:creator>
  <cp:keywords>TWFF</cp:keywords>
  <cp:lastModifiedBy>Almaraz García</cp:lastModifiedBy>
  <cp:revision>63</cp:revision>
  <cp:lastPrinted>2011-10-20T22:57:00Z</cp:lastPrinted>
  <dcterms:created xsi:type="dcterms:W3CDTF">2015-06-01T00:27:00Z</dcterms:created>
  <dcterms:modified xsi:type="dcterms:W3CDTF">2020-07-29T01:31:00Z</dcterms:modified>
</cp:coreProperties>
</file>